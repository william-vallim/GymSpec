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D5EB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14:paraId="310AD5EC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AD5ED" w14:textId="77777777" w:rsid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Engenharia de Software</w:t>
      </w:r>
    </w:p>
    <w:p w14:paraId="310AD5EE" w14:textId="77777777" w:rsidR="006512A0" w:rsidRP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14:paraId="310AD5EF" w14:textId="77777777" w:rsidR="00A02440" w:rsidRPr="00577606" w:rsidRDefault="00A02440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310AD5F0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310AD5F1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310AD5F2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310AD5F3" w14:textId="77777777" w:rsidR="00065A76" w:rsidRPr="00577606" w:rsidRDefault="006512A0" w:rsidP="00523684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310AD5F4" w14:textId="026E594B" w:rsidR="00065A76" w:rsidRPr="00577606" w:rsidRDefault="00A642D4" w:rsidP="00523684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Sistema de Academia de Ginástica - </w:t>
      </w:r>
      <w:proofErr w:type="spellStart"/>
      <w:r w:rsidR="007541C5">
        <w:rPr>
          <w:sz w:val="38"/>
          <w:szCs w:val="38"/>
        </w:rPr>
        <w:t>GymSpec</w:t>
      </w:r>
      <w:proofErr w:type="spellEnd"/>
    </w:p>
    <w:p w14:paraId="310AD5F5" w14:textId="77777777" w:rsidR="00065A76" w:rsidRPr="00577606" w:rsidRDefault="00065A76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310AD5F6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310AD5F7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310AD5F8" w14:textId="77777777" w:rsidR="00065A76" w:rsidRPr="00577606" w:rsidRDefault="007541C5" w:rsidP="00523684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William Vallim da Silva</w:t>
      </w:r>
    </w:p>
    <w:p w14:paraId="310AD5F9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310AD5FA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310AD5FB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310AD5FC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310AD5FD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310AD5FE" w14:textId="77777777" w:rsidR="00065A76" w:rsidRPr="00577606" w:rsidRDefault="00542E1A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310AD5FF" w14:textId="77777777" w:rsidR="00065A76" w:rsidRPr="00577606" w:rsidRDefault="007541C5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 de 2019</w:t>
      </w:r>
      <w:r w:rsidR="007D5140" w:rsidRPr="00577606">
        <w:rPr>
          <w:sz w:val="24"/>
          <w:szCs w:val="24"/>
        </w:rPr>
        <w:t>.</w:t>
      </w:r>
    </w:p>
    <w:p w14:paraId="310AD600" w14:textId="77777777" w:rsidR="00065A76" w:rsidRPr="00577606" w:rsidRDefault="006512A0" w:rsidP="00523684">
      <w:pPr>
        <w:pStyle w:val="Heading1"/>
        <w:jc w:val="both"/>
        <w:rPr>
          <w:rFonts w:ascii="Times New Roman" w:hAnsi="Times New Roman"/>
        </w:rPr>
      </w:pPr>
      <w:bookmarkStart w:id="5" w:name="_Toc10987126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14:paraId="310AD601" w14:textId="77777777" w:rsidR="00065A76" w:rsidRPr="00577606" w:rsidRDefault="00065A76" w:rsidP="00523684">
      <w:pPr>
        <w:pStyle w:val="Subtitle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14:paraId="310AD602" w14:textId="77777777" w:rsidR="00065A76" w:rsidRPr="00577606" w:rsidRDefault="00065A76" w:rsidP="00523684">
      <w:pPr>
        <w:pStyle w:val="TOC1"/>
        <w:tabs>
          <w:tab w:val="right" w:leader="dot" w:pos="8630"/>
        </w:tabs>
        <w:jc w:val="both"/>
      </w:pPr>
    </w:p>
    <w:p w14:paraId="310AD603" w14:textId="77777777" w:rsidR="00653354" w:rsidRPr="008D2F2C" w:rsidRDefault="00065A76">
      <w:pPr>
        <w:pStyle w:val="TOC1"/>
        <w:tabs>
          <w:tab w:val="right" w:leader="dot" w:pos="8305"/>
        </w:tabs>
        <w:rPr>
          <w:rFonts w:ascii="Calibri" w:hAnsi="Calibr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10987126" w:history="1">
        <w:r w:rsidR="00653354" w:rsidRPr="00AA77CB">
          <w:rPr>
            <w:rStyle w:val="Hyperlink"/>
            <w:noProof/>
          </w:rPr>
          <w:t>Trabalho de Conclusão de Curso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2</w:t>
        </w:r>
        <w:r w:rsidR="00653354">
          <w:rPr>
            <w:noProof/>
            <w:webHidden/>
          </w:rPr>
          <w:fldChar w:fldCharType="end"/>
        </w:r>
      </w:hyperlink>
    </w:p>
    <w:p w14:paraId="310AD604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7" w:history="1">
        <w:r w:rsidR="00653354" w:rsidRPr="00AA77CB">
          <w:rPr>
            <w:rStyle w:val="Hyperlink"/>
            <w:noProof/>
          </w:rPr>
          <w:t>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Cronograma de trabalho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3</w:t>
        </w:r>
        <w:r w:rsidR="00653354">
          <w:rPr>
            <w:noProof/>
            <w:webHidden/>
          </w:rPr>
          <w:fldChar w:fldCharType="end"/>
        </w:r>
      </w:hyperlink>
    </w:p>
    <w:p w14:paraId="310AD605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8" w:history="1">
        <w:r w:rsidR="00653354" w:rsidRPr="00AA77CB">
          <w:rPr>
            <w:rStyle w:val="Hyperlink"/>
            <w:noProof/>
          </w:rPr>
          <w:t>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casos de uso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4</w:t>
        </w:r>
        <w:r w:rsidR="00653354">
          <w:rPr>
            <w:noProof/>
            <w:webHidden/>
          </w:rPr>
          <w:fldChar w:fldCharType="end"/>
        </w:r>
      </w:hyperlink>
    </w:p>
    <w:p w14:paraId="310AD606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9" w:history="1">
        <w:r w:rsidR="00653354" w:rsidRPr="00AA77CB">
          <w:rPr>
            <w:rStyle w:val="Hyperlink"/>
            <w:noProof/>
          </w:rPr>
          <w:t>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Especificação de requisitos de interface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310AD607" w14:textId="77777777" w:rsidR="00653354" w:rsidRPr="008D2F2C" w:rsidRDefault="00A642D4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0" w:history="1">
        <w:r w:rsidR="00653354" w:rsidRPr="00AA77CB">
          <w:rPr>
            <w:rStyle w:val="Hyperlink"/>
            <w:noProof/>
          </w:rPr>
          <w:t>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Interface de usuário </w:t>
        </w:r>
        <w:r w:rsidR="0091720F">
          <w:t>Manter Aluno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310AD608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1" w:history="1">
        <w:r w:rsidR="00653354" w:rsidRPr="00AA77CB">
          <w:rPr>
            <w:rStyle w:val="Hyperlink"/>
            <w:noProof/>
          </w:rPr>
          <w:t>3.1.1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310AD609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2" w:history="1">
        <w:r w:rsidR="00653354" w:rsidRPr="00AA77CB">
          <w:rPr>
            <w:rStyle w:val="Hyperlink"/>
            <w:noProof/>
          </w:rPr>
          <w:t>3.1.2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310AD60A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3" w:history="1">
        <w:r w:rsidR="00653354" w:rsidRPr="00AA77CB">
          <w:rPr>
            <w:rStyle w:val="Hyperlink"/>
            <w:noProof/>
          </w:rPr>
          <w:t>3.1.3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310AD60B" w14:textId="77777777" w:rsidR="00653354" w:rsidRPr="008D2F2C" w:rsidRDefault="00A642D4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4" w:history="1">
        <w:r w:rsidR="00653354" w:rsidRPr="00AA77CB">
          <w:rPr>
            <w:rStyle w:val="Hyperlink"/>
            <w:noProof/>
          </w:rPr>
          <w:t>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Interface de usuário </w:t>
        </w:r>
        <w:r w:rsidR="0091720F">
          <w:t>Manter Pagamento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310AD60C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5" w:history="1">
        <w:r w:rsidR="00653354" w:rsidRPr="00AA77CB">
          <w:rPr>
            <w:rStyle w:val="Hyperlink"/>
            <w:noProof/>
          </w:rPr>
          <w:t>3.2.1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b/>
            <w:bCs/>
            <w:noProof/>
            <w:webHidden/>
          </w:rPr>
          <w:t>Erro! Indicador não definido.</w:t>
        </w:r>
        <w:r w:rsidR="00653354">
          <w:rPr>
            <w:noProof/>
            <w:webHidden/>
          </w:rPr>
          <w:fldChar w:fldCharType="end"/>
        </w:r>
      </w:hyperlink>
    </w:p>
    <w:p w14:paraId="310AD60D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6" w:history="1">
        <w:r w:rsidR="00653354" w:rsidRPr="00AA77CB">
          <w:rPr>
            <w:rStyle w:val="Hyperlink"/>
            <w:noProof/>
          </w:rPr>
          <w:t>3.2.2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310AD60E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7" w:history="1">
        <w:r w:rsidR="00653354" w:rsidRPr="00AA77CB">
          <w:rPr>
            <w:rStyle w:val="Hyperlink"/>
            <w:noProof/>
          </w:rPr>
          <w:t>3.2.3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310AD60F" w14:textId="77777777" w:rsidR="00653354" w:rsidRPr="008D2F2C" w:rsidRDefault="00A642D4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8" w:history="1">
        <w:r w:rsidR="00653354" w:rsidRPr="00AA77CB">
          <w:rPr>
            <w:rStyle w:val="Hyperlink"/>
            <w:noProof/>
          </w:rPr>
          <w:t>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Interface de usuário </w:t>
        </w:r>
        <w:r w:rsidR="0091720F">
          <w:rPr>
            <w:rStyle w:val="Hyperlink"/>
            <w:noProof/>
          </w:rPr>
          <w:t>Consultar Alunos Inadimplentes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310AD610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9" w:history="1">
        <w:r w:rsidR="00653354" w:rsidRPr="00AA77CB">
          <w:rPr>
            <w:rStyle w:val="Hyperlink"/>
            <w:noProof/>
          </w:rPr>
          <w:t>3.3.1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310AD611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0" w:history="1">
        <w:r w:rsidR="00653354" w:rsidRPr="00AA77CB">
          <w:rPr>
            <w:rStyle w:val="Hyperlink"/>
            <w:noProof/>
          </w:rPr>
          <w:t>3.3.2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310AD612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1" w:history="1">
        <w:r w:rsidR="00653354" w:rsidRPr="00AA77CB">
          <w:rPr>
            <w:rStyle w:val="Hyperlink"/>
            <w:noProof/>
          </w:rPr>
          <w:t>3.3.3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310AD613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2" w:history="1">
        <w:r w:rsidR="00653354" w:rsidRPr="00AA77CB">
          <w:rPr>
            <w:rStyle w:val="Hyperlink"/>
            <w:noProof/>
          </w:rPr>
          <w:t>4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Especificação de requisitos de casos de uso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10</w:t>
        </w:r>
        <w:r w:rsidR="00653354">
          <w:rPr>
            <w:noProof/>
            <w:webHidden/>
          </w:rPr>
          <w:fldChar w:fldCharType="end"/>
        </w:r>
      </w:hyperlink>
    </w:p>
    <w:p w14:paraId="310AD614" w14:textId="77777777" w:rsidR="00653354" w:rsidRPr="008D2F2C" w:rsidRDefault="00A642D4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3" w:history="1">
        <w:r w:rsidR="00653354" w:rsidRPr="00AA77CB">
          <w:rPr>
            <w:rStyle w:val="Hyperlink"/>
            <w:noProof/>
          </w:rPr>
          <w:t>4.1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91720F">
          <w:t>Manter Aluno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10</w:t>
        </w:r>
        <w:r w:rsidR="00653354">
          <w:rPr>
            <w:noProof/>
            <w:webHidden/>
          </w:rPr>
          <w:fldChar w:fldCharType="end"/>
        </w:r>
      </w:hyperlink>
    </w:p>
    <w:p w14:paraId="310AD615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4" w:history="1">
        <w:r w:rsidR="00653354" w:rsidRPr="00AA77CB">
          <w:rPr>
            <w:rStyle w:val="Hyperlink"/>
            <w:noProof/>
          </w:rPr>
          <w:t>4.1.1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10</w:t>
        </w:r>
        <w:r w:rsidR="00653354">
          <w:rPr>
            <w:noProof/>
            <w:webHidden/>
          </w:rPr>
          <w:fldChar w:fldCharType="end"/>
        </w:r>
      </w:hyperlink>
    </w:p>
    <w:p w14:paraId="310AD616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5" w:history="1">
        <w:r w:rsidR="00653354" w:rsidRPr="00AA77CB">
          <w:rPr>
            <w:rStyle w:val="Hyperlink"/>
            <w:noProof/>
          </w:rPr>
          <w:t>4.1.2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10</w:t>
        </w:r>
        <w:r w:rsidR="00653354">
          <w:rPr>
            <w:noProof/>
            <w:webHidden/>
          </w:rPr>
          <w:fldChar w:fldCharType="end"/>
        </w:r>
      </w:hyperlink>
    </w:p>
    <w:p w14:paraId="310AD617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6" w:history="1">
        <w:r w:rsidR="00653354" w:rsidRPr="00AA77CB">
          <w:rPr>
            <w:rStyle w:val="Hyperlink"/>
            <w:noProof/>
          </w:rPr>
          <w:t>4.1.3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10</w:t>
        </w:r>
        <w:r w:rsidR="00653354">
          <w:rPr>
            <w:noProof/>
            <w:webHidden/>
          </w:rPr>
          <w:fldChar w:fldCharType="end"/>
        </w:r>
      </w:hyperlink>
    </w:p>
    <w:p w14:paraId="310AD618" w14:textId="77777777" w:rsidR="00653354" w:rsidRPr="008D2F2C" w:rsidRDefault="00A642D4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7" w:history="1">
        <w:r w:rsidR="00653354" w:rsidRPr="00AA77CB">
          <w:rPr>
            <w:rStyle w:val="Hyperlink"/>
            <w:noProof/>
          </w:rPr>
          <w:t>4.2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91720F">
          <w:t>Manter Pagamento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11</w:t>
        </w:r>
        <w:r w:rsidR="00653354">
          <w:rPr>
            <w:noProof/>
            <w:webHidden/>
          </w:rPr>
          <w:fldChar w:fldCharType="end"/>
        </w:r>
      </w:hyperlink>
    </w:p>
    <w:p w14:paraId="310AD619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8" w:history="1">
        <w:r w:rsidR="00653354" w:rsidRPr="00AA77CB">
          <w:rPr>
            <w:rStyle w:val="Hyperlink"/>
            <w:noProof/>
          </w:rPr>
          <w:t>4.2.1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11</w:t>
        </w:r>
        <w:r w:rsidR="00653354">
          <w:rPr>
            <w:noProof/>
            <w:webHidden/>
          </w:rPr>
          <w:fldChar w:fldCharType="end"/>
        </w:r>
      </w:hyperlink>
    </w:p>
    <w:p w14:paraId="310AD61A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9" w:history="1">
        <w:r w:rsidR="00653354" w:rsidRPr="00AA77CB">
          <w:rPr>
            <w:rStyle w:val="Hyperlink"/>
            <w:noProof/>
          </w:rPr>
          <w:t>4.2.2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11</w:t>
        </w:r>
        <w:r w:rsidR="00653354">
          <w:rPr>
            <w:noProof/>
            <w:webHidden/>
          </w:rPr>
          <w:fldChar w:fldCharType="end"/>
        </w:r>
      </w:hyperlink>
    </w:p>
    <w:p w14:paraId="310AD61B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0" w:history="1">
        <w:r w:rsidR="00653354" w:rsidRPr="00AA77CB">
          <w:rPr>
            <w:rStyle w:val="Hyperlink"/>
            <w:noProof/>
          </w:rPr>
          <w:t>4.2.3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11</w:t>
        </w:r>
        <w:r w:rsidR="00653354">
          <w:rPr>
            <w:noProof/>
            <w:webHidden/>
          </w:rPr>
          <w:fldChar w:fldCharType="end"/>
        </w:r>
      </w:hyperlink>
    </w:p>
    <w:p w14:paraId="310AD61C" w14:textId="77777777" w:rsidR="00653354" w:rsidRPr="008D2F2C" w:rsidRDefault="00A642D4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1" w:history="1">
        <w:r w:rsidR="00653354" w:rsidRPr="00AA77CB">
          <w:rPr>
            <w:rStyle w:val="Hyperlink"/>
            <w:noProof/>
          </w:rPr>
          <w:t>4.3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91720F" w:rsidRPr="0091720F">
          <w:rPr>
            <w:rStyle w:val="Hyperlink"/>
            <w:noProof/>
          </w:rPr>
          <w:t>Consultar Alunos Inadimplentes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12</w:t>
        </w:r>
        <w:r w:rsidR="00653354">
          <w:rPr>
            <w:noProof/>
            <w:webHidden/>
          </w:rPr>
          <w:fldChar w:fldCharType="end"/>
        </w:r>
      </w:hyperlink>
    </w:p>
    <w:p w14:paraId="310AD61D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2" w:history="1">
        <w:r w:rsidR="00653354" w:rsidRPr="00AA77CB">
          <w:rPr>
            <w:rStyle w:val="Hyperlink"/>
            <w:noProof/>
          </w:rPr>
          <w:t>4.3.1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12</w:t>
        </w:r>
        <w:r w:rsidR="00653354">
          <w:rPr>
            <w:noProof/>
            <w:webHidden/>
          </w:rPr>
          <w:fldChar w:fldCharType="end"/>
        </w:r>
      </w:hyperlink>
    </w:p>
    <w:p w14:paraId="310AD61E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3" w:history="1">
        <w:r w:rsidR="00653354" w:rsidRPr="00AA77CB">
          <w:rPr>
            <w:rStyle w:val="Hyperlink"/>
            <w:noProof/>
          </w:rPr>
          <w:t>4.3.2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12</w:t>
        </w:r>
        <w:r w:rsidR="00653354">
          <w:rPr>
            <w:noProof/>
            <w:webHidden/>
          </w:rPr>
          <w:fldChar w:fldCharType="end"/>
        </w:r>
      </w:hyperlink>
    </w:p>
    <w:p w14:paraId="310AD61F" w14:textId="77777777" w:rsidR="00653354" w:rsidRPr="008D2F2C" w:rsidRDefault="00A642D4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4" w:history="1">
        <w:r w:rsidR="00653354" w:rsidRPr="00AA77CB">
          <w:rPr>
            <w:rStyle w:val="Hyperlink"/>
            <w:noProof/>
          </w:rPr>
          <w:t>4.3.3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12</w:t>
        </w:r>
        <w:r w:rsidR="00653354">
          <w:rPr>
            <w:noProof/>
            <w:webHidden/>
          </w:rPr>
          <w:fldChar w:fldCharType="end"/>
        </w:r>
      </w:hyperlink>
    </w:p>
    <w:p w14:paraId="310AD620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5" w:history="1">
        <w:r w:rsidR="00653354" w:rsidRPr="00AA77CB">
          <w:rPr>
            <w:rStyle w:val="Hyperlink"/>
            <w:noProof/>
          </w:rPr>
          <w:t>5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classes de domínio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13</w:t>
        </w:r>
        <w:r w:rsidR="00653354">
          <w:rPr>
            <w:noProof/>
            <w:webHidden/>
          </w:rPr>
          <w:fldChar w:fldCharType="end"/>
        </w:r>
      </w:hyperlink>
    </w:p>
    <w:p w14:paraId="310AD621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6" w:history="1">
        <w:r w:rsidR="00653354" w:rsidRPr="00AA77CB">
          <w:rPr>
            <w:rStyle w:val="Hyperlink"/>
            <w:noProof/>
          </w:rPr>
          <w:t>6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Modelo Entidade-Relacionamento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14</w:t>
        </w:r>
        <w:r w:rsidR="00653354">
          <w:rPr>
            <w:noProof/>
            <w:webHidden/>
          </w:rPr>
          <w:fldChar w:fldCharType="end"/>
        </w:r>
      </w:hyperlink>
    </w:p>
    <w:p w14:paraId="310AD622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7" w:history="1">
        <w:r w:rsidR="00653354" w:rsidRPr="00AA77CB">
          <w:rPr>
            <w:rStyle w:val="Hyperlink"/>
            <w:noProof/>
          </w:rPr>
          <w:t>7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componentes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15</w:t>
        </w:r>
        <w:r w:rsidR="00653354">
          <w:rPr>
            <w:noProof/>
            <w:webHidden/>
          </w:rPr>
          <w:fldChar w:fldCharType="end"/>
        </w:r>
      </w:hyperlink>
    </w:p>
    <w:p w14:paraId="310AD623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8" w:history="1">
        <w:r w:rsidR="00653354" w:rsidRPr="00AA77CB">
          <w:rPr>
            <w:rStyle w:val="Hyperlink"/>
            <w:noProof/>
          </w:rPr>
          <w:t>8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implantação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16</w:t>
        </w:r>
        <w:r w:rsidR="00653354">
          <w:rPr>
            <w:noProof/>
            <w:webHidden/>
          </w:rPr>
          <w:fldChar w:fldCharType="end"/>
        </w:r>
      </w:hyperlink>
    </w:p>
    <w:p w14:paraId="310AD624" w14:textId="77777777" w:rsidR="00653354" w:rsidRPr="008D2F2C" w:rsidRDefault="00A642D4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9" w:history="1">
        <w:r w:rsidR="00653354" w:rsidRPr="00AA77CB">
          <w:rPr>
            <w:rStyle w:val="Hyperlink"/>
            <w:noProof/>
          </w:rPr>
          <w:t>9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Plano de Testes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17</w:t>
        </w:r>
        <w:r w:rsidR="00653354">
          <w:rPr>
            <w:noProof/>
            <w:webHidden/>
          </w:rPr>
          <w:fldChar w:fldCharType="end"/>
        </w:r>
      </w:hyperlink>
    </w:p>
    <w:p w14:paraId="310AD625" w14:textId="77777777" w:rsidR="00653354" w:rsidRPr="008D2F2C" w:rsidRDefault="00A642D4">
      <w:pPr>
        <w:pStyle w:val="TOC2"/>
        <w:tabs>
          <w:tab w:val="left" w:pos="8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60" w:history="1">
        <w:r w:rsidR="00653354" w:rsidRPr="00AA77CB">
          <w:rPr>
            <w:rStyle w:val="Hyperlink"/>
            <w:noProof/>
          </w:rPr>
          <w:t>10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Estimativa de pontos de função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_Toc10987160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19</w:t>
        </w:r>
        <w:r w:rsidR="00653354">
          <w:rPr>
            <w:noProof/>
            <w:webHidden/>
          </w:rPr>
          <w:fldChar w:fldCharType="end"/>
        </w:r>
      </w:hyperlink>
    </w:p>
    <w:p w14:paraId="310AD626" w14:textId="77777777" w:rsidR="00653354" w:rsidRPr="008D2F2C" w:rsidRDefault="00A642D4">
      <w:pPr>
        <w:pStyle w:val="TOC2"/>
        <w:tabs>
          <w:tab w:val="left" w:pos="8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61" w:history="1">
        <w:r w:rsidR="00653354" w:rsidRPr="00AA77CB">
          <w:rPr>
            <w:rStyle w:val="Hyperlink"/>
            <w:noProof/>
          </w:rPr>
          <w:t>11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Informações da implementação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_Toc10987161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C874D2">
          <w:rPr>
            <w:noProof/>
            <w:webHidden/>
          </w:rPr>
          <w:t>20</w:t>
        </w:r>
        <w:r w:rsidR="00653354">
          <w:rPr>
            <w:noProof/>
            <w:webHidden/>
          </w:rPr>
          <w:fldChar w:fldCharType="end"/>
        </w:r>
      </w:hyperlink>
    </w:p>
    <w:p w14:paraId="310AD627" w14:textId="77777777" w:rsidR="00065A76" w:rsidRPr="00577606" w:rsidRDefault="00065A76" w:rsidP="00523684">
      <w:pPr>
        <w:pStyle w:val="BodyText"/>
        <w:jc w:val="both"/>
      </w:pPr>
      <w:r w:rsidRPr="00577606">
        <w:fldChar w:fldCharType="end"/>
      </w:r>
    </w:p>
    <w:p w14:paraId="310AD628" w14:textId="77777777" w:rsidR="00065A76" w:rsidRDefault="00065A76" w:rsidP="00523684">
      <w:pPr>
        <w:pStyle w:val="BodyText"/>
        <w:jc w:val="both"/>
        <w:rPr>
          <w:snapToGrid w:val="0"/>
        </w:rPr>
      </w:pPr>
    </w:p>
    <w:p w14:paraId="310AD629" w14:textId="77777777" w:rsidR="006512A0" w:rsidRDefault="006512A0" w:rsidP="00523684">
      <w:pPr>
        <w:pStyle w:val="BodyText"/>
        <w:jc w:val="both"/>
        <w:rPr>
          <w:snapToGrid w:val="0"/>
        </w:rPr>
      </w:pPr>
    </w:p>
    <w:p w14:paraId="310AD62A" w14:textId="77777777" w:rsidR="006512A0" w:rsidRDefault="006512A0" w:rsidP="00523684">
      <w:pPr>
        <w:pStyle w:val="BodyText"/>
        <w:jc w:val="both"/>
        <w:rPr>
          <w:snapToGrid w:val="0"/>
        </w:rPr>
      </w:pPr>
    </w:p>
    <w:p w14:paraId="310AD62B" w14:textId="77777777" w:rsidR="006512A0" w:rsidRPr="00577606" w:rsidRDefault="006512A0" w:rsidP="00523684">
      <w:pPr>
        <w:pStyle w:val="BodyText"/>
        <w:jc w:val="both"/>
        <w:rPr>
          <w:snapToGrid w:val="0"/>
        </w:rPr>
      </w:pPr>
    </w:p>
    <w:p w14:paraId="310AD62C" w14:textId="77777777" w:rsidR="00065A76" w:rsidRDefault="000D77FF" w:rsidP="00523684">
      <w:pPr>
        <w:pStyle w:val="Heading2"/>
        <w:jc w:val="both"/>
        <w:rPr>
          <w:rFonts w:ascii="Times New Roman" w:hAnsi="Times New Roman"/>
        </w:rPr>
      </w:pPr>
      <w:bookmarkStart w:id="11" w:name="_Toc10987127"/>
      <w:r>
        <w:rPr>
          <w:rFonts w:ascii="Times New Roman" w:hAnsi="Times New Roman"/>
        </w:rPr>
        <w:t>Cronograma de trabalho</w:t>
      </w:r>
      <w:bookmarkEnd w:id="11"/>
    </w:p>
    <w:tbl>
      <w:tblPr>
        <w:tblW w:w="872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235"/>
        <w:gridCol w:w="3701"/>
        <w:gridCol w:w="2551"/>
      </w:tblGrid>
      <w:tr w:rsidR="004D7D33" w14:paraId="310AD630" w14:textId="77777777" w:rsidTr="004D7D33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2D" w14:textId="77777777" w:rsidR="004D7D33" w:rsidRPr="00D1396F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D1396F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0AD62E" w14:textId="77777777" w:rsidR="004D7D33" w:rsidRPr="00D1396F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D1396F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0AD62F" w14:textId="77777777" w:rsidR="004D7D33" w:rsidRPr="00D1396F" w:rsidRDefault="004D7D33">
            <w:pPr>
              <w:snapToGrid w:val="0"/>
              <w:ind w:right="71"/>
              <w:jc w:val="center"/>
              <w:rPr>
                <w:rFonts w:ascii="Arial" w:hAnsi="Arial" w:cs="Arial"/>
                <w:b/>
              </w:rPr>
            </w:pPr>
            <w:r w:rsidRPr="00D1396F">
              <w:rPr>
                <w:rFonts w:ascii="Arial" w:hAnsi="Arial" w:cs="Arial"/>
                <w:b/>
              </w:rPr>
              <w:t>Produto / Resultado</w:t>
            </w:r>
          </w:p>
        </w:tc>
      </w:tr>
      <w:tr w:rsidR="004D7D33" w14:paraId="310AD635" w14:textId="77777777" w:rsidTr="004D7D33">
        <w:trPr>
          <w:trHeight w:val="264"/>
        </w:trPr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10AD631" w14:textId="77777777" w:rsidR="004D7D33" w:rsidRPr="00D1396F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D1396F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10AD632" w14:textId="77777777" w:rsidR="004D7D33" w:rsidRPr="00D1396F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D1396F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0AD633" w14:textId="77777777" w:rsidR="004D7D33" w:rsidRPr="00D1396F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0AD634" w14:textId="77777777" w:rsidR="004D7D33" w:rsidRPr="00D1396F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  <w:tr w:rsidR="004D7D33" w14:paraId="310AD63A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36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37" w14:textId="77777777" w:rsidR="004D7D33" w:rsidRPr="00D1396F" w:rsidRDefault="00D1396F" w:rsidP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38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 xml:space="preserve">Iniciar TCC - Ler roteiro e temas </w:t>
            </w:r>
            <w:r w:rsidRPr="00D1396F">
              <w:rPr>
                <w:rFonts w:ascii="Arial" w:hAnsi="Arial" w:cs="Arial"/>
              </w:rPr>
              <w:lastRenderedPageBreak/>
              <w:t xml:space="preserve">propostos, assistir aos vídeos auxiliares no ambiente </w:t>
            </w:r>
            <w:proofErr w:type="spellStart"/>
            <w:r w:rsidRPr="00D1396F">
              <w:rPr>
                <w:rFonts w:ascii="Arial" w:hAnsi="Arial" w:cs="Arial"/>
              </w:rPr>
              <w:t>Canvas</w:t>
            </w:r>
            <w:proofErr w:type="spellEnd"/>
            <w:r w:rsidRPr="00D1396F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39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lastRenderedPageBreak/>
              <w:t xml:space="preserve">Tema definido. Sistema </w:t>
            </w:r>
            <w:r w:rsidRPr="00D1396F">
              <w:rPr>
                <w:rFonts w:ascii="Arial" w:hAnsi="Arial" w:cs="Arial"/>
              </w:rPr>
              <w:lastRenderedPageBreak/>
              <w:t>de Academia.</w:t>
            </w:r>
          </w:p>
        </w:tc>
      </w:tr>
      <w:tr w:rsidR="004D7D33" w14:paraId="310AD640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3B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3C" w14:textId="77777777" w:rsidR="004D7D33" w:rsidRPr="00D1396F" w:rsidRDefault="00D1396F" w:rsidP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3D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Criar Cronograma de trabalho.</w:t>
            </w:r>
          </w:p>
          <w:p w14:paraId="310AD63E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3F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Cronograma de atividades e datas criadas.</w:t>
            </w:r>
          </w:p>
        </w:tc>
      </w:tr>
      <w:tr w:rsidR="004D7D33" w14:paraId="310AD645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41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42" w14:textId="77777777" w:rsidR="004D7D33" w:rsidRPr="00D1396F" w:rsidRDefault="00D1396F" w:rsidP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43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Analisar os requisitos e funcionalidades.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44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Requisitos funcionais.</w:t>
            </w:r>
          </w:p>
        </w:tc>
      </w:tr>
      <w:tr w:rsidR="004D7D33" w14:paraId="310AD64B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46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47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48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Identificação dos Atores.</w:t>
            </w:r>
          </w:p>
          <w:p w14:paraId="310AD649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4A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Atores do sistema identificados e definidos.</w:t>
            </w:r>
          </w:p>
        </w:tc>
      </w:tr>
      <w:tr w:rsidR="004D7D33" w14:paraId="310AD651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4C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4D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4E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Criar diagrama de Casos de Uso.</w:t>
            </w:r>
          </w:p>
          <w:p w14:paraId="310AD64F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50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Diagrama de Casos de Uso criado.</w:t>
            </w:r>
          </w:p>
        </w:tc>
      </w:tr>
      <w:tr w:rsidR="004D7D33" w14:paraId="310AD656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52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53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54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Criar diagrama de Entidade-Relacionamento.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55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Diagrama Entidade-Relacionamento criado.</w:t>
            </w:r>
          </w:p>
        </w:tc>
      </w:tr>
      <w:tr w:rsidR="004D7D33" w14:paraId="310AD65C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57" w14:textId="77777777" w:rsidR="004D7D33" w:rsidRPr="00D1396F" w:rsidRDefault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58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59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Criar Modelagem de Dados.</w:t>
            </w:r>
          </w:p>
          <w:p w14:paraId="310AD65A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5B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Modelagem de Dados Criada.</w:t>
            </w:r>
          </w:p>
        </w:tc>
      </w:tr>
      <w:tr w:rsidR="004D7D33" w14:paraId="310AD662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5D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5E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29/08/2019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5F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Criar diagrama de Classes.</w:t>
            </w:r>
          </w:p>
          <w:p w14:paraId="310AD660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61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Diagrama de Classes criado.</w:t>
            </w:r>
          </w:p>
        </w:tc>
      </w:tr>
      <w:tr w:rsidR="004D7D33" w14:paraId="310AD668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63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30/08/2019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64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65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Criar diagrama de Componentes.</w:t>
            </w:r>
          </w:p>
          <w:p w14:paraId="310AD666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67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Diagrama de Componentes criado.</w:t>
            </w:r>
          </w:p>
        </w:tc>
      </w:tr>
      <w:tr w:rsidR="004D7D33" w14:paraId="310AD66E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69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05/09/2019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6A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6B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Criar diagrama de Implantação.</w:t>
            </w:r>
          </w:p>
          <w:p w14:paraId="310AD66C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6D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Diagrama de Implantação criado.</w:t>
            </w:r>
          </w:p>
        </w:tc>
      </w:tr>
      <w:tr w:rsidR="004D7D33" w14:paraId="310AD674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6F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09/09/2019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70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71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Detalhar três Casos de Uso.</w:t>
            </w:r>
          </w:p>
          <w:p w14:paraId="310AD672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73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Fluxos dos três Casos de Uso detalhados.</w:t>
            </w:r>
          </w:p>
        </w:tc>
      </w:tr>
      <w:tr w:rsidR="004D7D33" w14:paraId="310AD679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75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12/09/2019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76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77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Gerar protótipo dos três casos de uso.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78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Protótipos criados.</w:t>
            </w:r>
          </w:p>
        </w:tc>
      </w:tr>
      <w:tr w:rsidR="004D7D33" w14:paraId="310AD67E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7A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16/09/2019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7B" w14:textId="77777777" w:rsidR="004D7D33" w:rsidRPr="00D1396F" w:rsidRDefault="008E2548" w:rsidP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7C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Especificação requisitos de Interface para os três casos de uso.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7D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Especificações dos requisitos de interface gerados.</w:t>
            </w:r>
          </w:p>
        </w:tc>
      </w:tr>
      <w:tr w:rsidR="004D7D33" w14:paraId="310AD683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7F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19/09/2019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80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81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Plano de testes para três casos de uso.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82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Casos de teste identificados.</w:t>
            </w:r>
          </w:p>
        </w:tc>
      </w:tr>
      <w:tr w:rsidR="004D7D33" w14:paraId="310AD689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84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23/09/2019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85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86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Analisar Pontos de Função.</w:t>
            </w:r>
          </w:p>
          <w:p w14:paraId="310AD687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88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Planilha de Pontos de Função preenchida.</w:t>
            </w:r>
          </w:p>
        </w:tc>
      </w:tr>
      <w:tr w:rsidR="004D7D33" w14:paraId="310AD68F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8A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8B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30/09/2019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8C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 xml:space="preserve">Iniciar </w:t>
            </w:r>
            <w:r w:rsidR="00D1396F" w:rsidRPr="00D1396F">
              <w:rPr>
                <w:rFonts w:ascii="Arial" w:hAnsi="Arial" w:cs="Arial"/>
              </w:rPr>
              <w:t>programação</w:t>
            </w:r>
            <w:r w:rsidRPr="00D1396F">
              <w:rPr>
                <w:rFonts w:ascii="Arial" w:hAnsi="Arial" w:cs="Arial"/>
              </w:rPr>
              <w:t xml:space="preserve"> do sistema.</w:t>
            </w:r>
          </w:p>
          <w:p w14:paraId="310AD68D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8E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Sistema (Back-</w:t>
            </w:r>
            <w:proofErr w:type="spellStart"/>
            <w:r w:rsidRPr="00D1396F">
              <w:rPr>
                <w:rFonts w:ascii="Arial" w:hAnsi="Arial" w:cs="Arial"/>
              </w:rPr>
              <w:t>end</w:t>
            </w:r>
            <w:proofErr w:type="spellEnd"/>
            <w:r w:rsidRPr="00D1396F">
              <w:rPr>
                <w:rFonts w:ascii="Arial" w:hAnsi="Arial" w:cs="Arial"/>
              </w:rPr>
              <w:t xml:space="preserve"> e Front-</w:t>
            </w:r>
            <w:proofErr w:type="spellStart"/>
            <w:r w:rsidRPr="00D1396F">
              <w:rPr>
                <w:rFonts w:ascii="Arial" w:hAnsi="Arial" w:cs="Arial"/>
              </w:rPr>
              <w:t>end</w:t>
            </w:r>
            <w:proofErr w:type="spellEnd"/>
            <w:r w:rsidRPr="00D1396F">
              <w:rPr>
                <w:rFonts w:ascii="Arial" w:hAnsi="Arial" w:cs="Arial"/>
              </w:rPr>
              <w:t>) básico e Autenticação dos usuários funcionando.</w:t>
            </w:r>
          </w:p>
        </w:tc>
      </w:tr>
      <w:tr w:rsidR="004D7D33" w14:paraId="310AD695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90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91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11/10/2019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92" w14:textId="77777777" w:rsidR="004D7D33" w:rsidRPr="00D1396F" w:rsidRDefault="00D1396F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Programar</w:t>
            </w:r>
            <w:r w:rsidR="00CA5F9C" w:rsidRPr="00D1396F">
              <w:rPr>
                <w:rFonts w:ascii="Arial" w:hAnsi="Arial" w:cs="Arial"/>
              </w:rPr>
              <w:t xml:space="preserve"> os </w:t>
            </w:r>
            <w:r w:rsidRPr="00D1396F">
              <w:rPr>
                <w:rFonts w:ascii="Arial" w:hAnsi="Arial" w:cs="Arial"/>
              </w:rPr>
              <w:t>três</w:t>
            </w:r>
            <w:r w:rsidR="00CA5F9C" w:rsidRPr="00D1396F">
              <w:rPr>
                <w:rFonts w:ascii="Arial" w:hAnsi="Arial" w:cs="Arial"/>
              </w:rPr>
              <w:t xml:space="preserve"> casos de uso.</w:t>
            </w:r>
          </w:p>
          <w:p w14:paraId="310AD693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94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Os três casos de uso funcionando no sistema.</w:t>
            </w:r>
          </w:p>
        </w:tc>
      </w:tr>
      <w:tr w:rsidR="004D7D33" w14:paraId="310AD69B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96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D697" w14:textId="77777777" w:rsidR="004D7D33" w:rsidRPr="00D1396F" w:rsidRDefault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98" w14:textId="77777777" w:rsidR="004D7D33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Executar plano de testes.</w:t>
            </w:r>
          </w:p>
          <w:p w14:paraId="310AD699" w14:textId="77777777" w:rsidR="004D7D33" w:rsidRPr="00D1396F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9A" w14:textId="77777777" w:rsidR="004D7D33" w:rsidRPr="00D1396F" w:rsidRDefault="00CA5F9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Erros e falhas listadas.</w:t>
            </w:r>
          </w:p>
        </w:tc>
      </w:tr>
      <w:tr w:rsidR="00CA5F9C" w14:paraId="310AD6A1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9C" w14:textId="77777777" w:rsidR="00CA5F9C" w:rsidRPr="00D1396F" w:rsidRDefault="008E2548" w:rsidP="00DD44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9D" w14:textId="77777777" w:rsidR="00CA5F9C" w:rsidRPr="00D1396F" w:rsidRDefault="008E2548" w:rsidP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9E" w14:textId="77777777" w:rsidR="00CA5F9C" w:rsidRPr="00D1396F" w:rsidRDefault="00CA5F9C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Corrigir erros e falhas identificados.</w:t>
            </w:r>
          </w:p>
          <w:p w14:paraId="310AD69F" w14:textId="77777777" w:rsidR="00CA5F9C" w:rsidRPr="00D1396F" w:rsidRDefault="00CA5F9C" w:rsidP="00DD447C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0" w14:textId="77777777" w:rsidR="00CA5F9C" w:rsidRPr="00D1396F" w:rsidRDefault="00D1396F" w:rsidP="00DD447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Erros e falhas corrigidos.</w:t>
            </w:r>
          </w:p>
        </w:tc>
      </w:tr>
      <w:tr w:rsidR="00CA5F9C" w14:paraId="310AD6A7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2" w14:textId="77777777" w:rsidR="00CA5F9C" w:rsidRPr="00D1396F" w:rsidRDefault="008E2548" w:rsidP="008E254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3" w14:textId="77777777" w:rsidR="00CA5F9C" w:rsidRPr="00D1396F" w:rsidRDefault="008E2548" w:rsidP="00DD44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4" w14:textId="77777777" w:rsidR="00CA5F9C" w:rsidRPr="00D1396F" w:rsidRDefault="00D1396F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Executar novamente o plano de testes.</w:t>
            </w:r>
          </w:p>
          <w:p w14:paraId="310AD6A5" w14:textId="77777777" w:rsidR="00CA5F9C" w:rsidRPr="00D1396F" w:rsidRDefault="00CA5F9C" w:rsidP="00DD447C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6" w14:textId="77777777" w:rsidR="00CA5F9C" w:rsidRPr="00D1396F" w:rsidRDefault="00D1396F" w:rsidP="00D1396F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Todos os erros foram corrigidos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A5F9C" w14:paraId="310AD6AD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8" w14:textId="77777777" w:rsidR="00CA5F9C" w:rsidRPr="00D1396F" w:rsidRDefault="008E2548" w:rsidP="00DD44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9" w14:textId="77777777" w:rsidR="00CA5F9C" w:rsidRPr="00D1396F" w:rsidRDefault="008E2548" w:rsidP="00DD44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A" w14:textId="77777777" w:rsidR="00CA5F9C" w:rsidRPr="00D1396F" w:rsidRDefault="008E2548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Preencher o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 xml:space="preserve"> do TCC com todos os artefatos em definitivo.</w:t>
            </w:r>
          </w:p>
          <w:p w14:paraId="310AD6AB" w14:textId="77777777" w:rsidR="00CA5F9C" w:rsidRPr="00D1396F" w:rsidRDefault="00CA5F9C" w:rsidP="00DD447C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C" w14:textId="77777777" w:rsidR="00CA5F9C" w:rsidRPr="00D1396F" w:rsidRDefault="00D1396F" w:rsidP="00DD447C">
            <w:pPr>
              <w:snapToGrid w:val="0"/>
              <w:ind w:right="71"/>
              <w:rPr>
                <w:rFonts w:ascii="Arial" w:hAnsi="Arial" w:cs="Arial"/>
              </w:rPr>
            </w:pPr>
            <w:proofErr w:type="spellStart"/>
            <w:r w:rsidRPr="00D1396F">
              <w:rPr>
                <w:rFonts w:ascii="Arial" w:hAnsi="Arial" w:cs="Arial"/>
              </w:rPr>
              <w:t>Template</w:t>
            </w:r>
            <w:proofErr w:type="spellEnd"/>
            <w:r w:rsidRPr="00D1396F">
              <w:rPr>
                <w:rFonts w:ascii="Arial" w:hAnsi="Arial" w:cs="Arial"/>
              </w:rPr>
              <w:t xml:space="preserve"> do TCC </w:t>
            </w:r>
            <w:proofErr w:type="spellStart"/>
            <w:r w:rsidRPr="00D1396F">
              <w:rPr>
                <w:rFonts w:ascii="Arial" w:hAnsi="Arial" w:cs="Arial"/>
              </w:rPr>
              <w:t>preenchid</w:t>
            </w:r>
            <w:r w:rsidR="008E2548">
              <w:rPr>
                <w:rFonts w:ascii="Arial" w:hAnsi="Arial" w:cs="Arial"/>
              </w:rPr>
              <w:t>p</w:t>
            </w:r>
            <w:proofErr w:type="spellEnd"/>
            <w:r w:rsidR="008E2548">
              <w:rPr>
                <w:rFonts w:ascii="Arial" w:hAnsi="Arial" w:cs="Arial"/>
              </w:rPr>
              <w:t xml:space="preserve"> em definitivo.</w:t>
            </w:r>
          </w:p>
        </w:tc>
      </w:tr>
      <w:tr w:rsidR="00CA5F9C" w14:paraId="310AD6B3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E" w14:textId="77777777" w:rsidR="00CA5F9C" w:rsidRPr="00D1396F" w:rsidRDefault="00D1396F" w:rsidP="00DD44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AF" w14:textId="77777777" w:rsidR="00CA5F9C" w:rsidRPr="00D1396F" w:rsidRDefault="00D1396F" w:rsidP="00DD44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B0" w14:textId="77777777" w:rsidR="00CA5F9C" w:rsidRPr="00D1396F" w:rsidRDefault="00D1396F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proofErr w:type="spellStart"/>
            <w:r w:rsidRPr="00D1396F">
              <w:rPr>
                <w:rFonts w:ascii="Arial" w:hAnsi="Arial" w:cs="Arial"/>
              </w:rPr>
              <w:t>Deploy</w:t>
            </w:r>
            <w:proofErr w:type="spellEnd"/>
            <w:r w:rsidRPr="00D1396F">
              <w:rPr>
                <w:rFonts w:ascii="Arial" w:hAnsi="Arial" w:cs="Arial"/>
              </w:rPr>
              <w:t xml:space="preserve"> do TCC (Trabalho escrito e Código do Sistema) no </w:t>
            </w:r>
            <w:r>
              <w:rPr>
                <w:rFonts w:ascii="Arial" w:hAnsi="Arial" w:cs="Arial"/>
              </w:rPr>
              <w:t>G</w:t>
            </w:r>
            <w:r w:rsidRPr="00D1396F">
              <w:rPr>
                <w:rFonts w:ascii="Arial" w:hAnsi="Arial" w:cs="Arial"/>
              </w:rPr>
              <w:t>it</w:t>
            </w:r>
            <w:r>
              <w:rPr>
                <w:rFonts w:ascii="Arial" w:hAnsi="Arial" w:cs="Arial"/>
              </w:rPr>
              <w:t>H</w:t>
            </w:r>
            <w:r w:rsidRPr="00D1396F">
              <w:rPr>
                <w:rFonts w:ascii="Arial" w:hAnsi="Arial" w:cs="Arial"/>
              </w:rPr>
              <w:t>ub.</w:t>
            </w:r>
          </w:p>
          <w:p w14:paraId="310AD6B1" w14:textId="77777777" w:rsidR="00CA5F9C" w:rsidRPr="00D1396F" w:rsidRDefault="00CA5F9C" w:rsidP="00DD447C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B2" w14:textId="77777777" w:rsidR="00CA5F9C" w:rsidRPr="00D1396F" w:rsidRDefault="00D1396F" w:rsidP="00DD447C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D1396F">
              <w:rPr>
                <w:rFonts w:ascii="Arial" w:hAnsi="Arial" w:cs="Arial"/>
              </w:rPr>
              <w:t>ink para o repositório de código</w:t>
            </w:r>
            <w:r>
              <w:rPr>
                <w:rFonts w:ascii="Arial" w:hAnsi="Arial" w:cs="Arial"/>
              </w:rPr>
              <w:t xml:space="preserve"> gerado e informado ao final desse documento no tópico 11.</w:t>
            </w:r>
          </w:p>
        </w:tc>
      </w:tr>
      <w:tr w:rsidR="00CA5F9C" w14:paraId="310AD6B9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B4" w14:textId="77777777" w:rsidR="00CA5F9C" w:rsidRPr="00D1396F" w:rsidRDefault="00D1396F" w:rsidP="00D1396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20/10/2019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B5" w14:textId="77777777" w:rsidR="00CA5F9C" w:rsidRPr="00D1396F" w:rsidRDefault="00D1396F" w:rsidP="00DD447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20/10/2019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B6" w14:textId="77777777" w:rsidR="00CA5F9C" w:rsidRPr="00D1396F" w:rsidRDefault="00D1396F" w:rsidP="008E2548">
            <w:pPr>
              <w:numPr>
                <w:ilvl w:val="0"/>
                <w:numId w:val="23"/>
              </w:numPr>
              <w:snapToGrid w:val="0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Entregar TCC.</w:t>
            </w:r>
          </w:p>
          <w:p w14:paraId="310AD6B7" w14:textId="77777777" w:rsidR="00CA5F9C" w:rsidRPr="00D1396F" w:rsidRDefault="00CA5F9C" w:rsidP="00DD447C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D6B8" w14:textId="77777777" w:rsidR="00CA5F9C" w:rsidRPr="00D1396F" w:rsidRDefault="00D1396F" w:rsidP="00DD447C">
            <w:pPr>
              <w:snapToGrid w:val="0"/>
              <w:ind w:right="71"/>
              <w:rPr>
                <w:rFonts w:ascii="Arial" w:hAnsi="Arial" w:cs="Arial"/>
              </w:rPr>
            </w:pPr>
            <w:r w:rsidRPr="00D1396F">
              <w:rPr>
                <w:rFonts w:ascii="Arial" w:hAnsi="Arial" w:cs="Arial"/>
              </w:rPr>
              <w:t>TCC da Pós-Graduação concluído.</w:t>
            </w:r>
          </w:p>
        </w:tc>
      </w:tr>
    </w:tbl>
    <w:p w14:paraId="310AD6BA" w14:textId="77777777" w:rsidR="000D77FF" w:rsidRPr="00577606" w:rsidRDefault="000D77FF" w:rsidP="000D77FF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2" w:name="_Toc10987128"/>
      <w:r>
        <w:rPr>
          <w:rFonts w:ascii="Times New Roman" w:hAnsi="Times New Roman"/>
        </w:rPr>
        <w:lastRenderedPageBreak/>
        <w:t>Diagrama de casos de uso</w:t>
      </w:r>
      <w:bookmarkEnd w:id="12"/>
    </w:p>
    <w:p w14:paraId="310AD6BB" w14:textId="77777777" w:rsidR="006512A0" w:rsidRPr="006512A0" w:rsidRDefault="006512A0" w:rsidP="00523684">
      <w:pPr>
        <w:pStyle w:val="BodyText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 w14:paraId="310AD6BE" w14:textId="77777777">
        <w:trPr>
          <w:trHeight w:val="568"/>
        </w:trPr>
        <w:tc>
          <w:tcPr>
            <w:tcW w:w="8780" w:type="dxa"/>
          </w:tcPr>
          <w:p w14:paraId="310AD6BC" w14:textId="77777777" w:rsidR="006512A0" w:rsidRDefault="00150F3D" w:rsidP="00523684">
            <w:pPr>
              <w:pStyle w:val="Tabela"/>
              <w:jc w:val="both"/>
            </w:pPr>
            <w:r>
              <w:rPr>
                <w:noProof/>
              </w:rPr>
              <w:drawing>
                <wp:inline distT="0" distB="0" distL="0" distR="0" wp14:anchorId="310AD898" wp14:editId="310AD899">
                  <wp:extent cx="5495925" cy="39624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AD6BD" w14:textId="77777777" w:rsidR="006512A0" w:rsidRPr="00577606" w:rsidRDefault="006512A0" w:rsidP="00523684">
            <w:pPr>
              <w:pStyle w:val="Tabela"/>
              <w:jc w:val="both"/>
            </w:pPr>
          </w:p>
        </w:tc>
      </w:tr>
    </w:tbl>
    <w:p w14:paraId="310AD6BF" w14:textId="77777777" w:rsidR="006512A0" w:rsidRDefault="006512A0" w:rsidP="00523684">
      <w:pPr>
        <w:pStyle w:val="BodyText"/>
        <w:jc w:val="both"/>
      </w:pPr>
    </w:p>
    <w:p w14:paraId="310AD6C0" w14:textId="77777777" w:rsidR="00065A76" w:rsidRPr="00577606" w:rsidRDefault="00065A76" w:rsidP="00523684">
      <w:pPr>
        <w:pStyle w:val="BodyText"/>
        <w:jc w:val="both"/>
      </w:pPr>
    </w:p>
    <w:p w14:paraId="310AD6C1" w14:textId="77777777" w:rsidR="00065A76" w:rsidRPr="00577606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3" w:name="_Toc10987129"/>
      <w:r>
        <w:rPr>
          <w:rFonts w:ascii="Times New Roman" w:hAnsi="Times New Roman"/>
        </w:rPr>
        <w:lastRenderedPageBreak/>
        <w:t>Especificação de requisitos de interface</w:t>
      </w:r>
      <w:bookmarkEnd w:id="13"/>
    </w:p>
    <w:p w14:paraId="310AD6C2" w14:textId="77777777" w:rsidR="00065A76" w:rsidRPr="00577606" w:rsidRDefault="00065A76" w:rsidP="00523684">
      <w:pPr>
        <w:pStyle w:val="Heading3"/>
        <w:jc w:val="both"/>
      </w:pPr>
      <w:bookmarkStart w:id="14" w:name="_Toc10987130"/>
      <w:r w:rsidRPr="00577606">
        <w:t xml:space="preserve">Interface de usuário </w:t>
      </w:r>
      <w:bookmarkEnd w:id="14"/>
      <w:r w:rsidR="0091720F">
        <w:t>Manter</w:t>
      </w:r>
      <w:r w:rsidR="0041046D">
        <w:t xml:space="preserve"> Aluno</w:t>
      </w:r>
      <w:r w:rsidR="00137FC0">
        <w:t>s</w:t>
      </w:r>
    </w:p>
    <w:p w14:paraId="310AD6C3" w14:textId="77777777" w:rsidR="00065A76" w:rsidRPr="00577606" w:rsidRDefault="00065A76" w:rsidP="00523684">
      <w:pPr>
        <w:pStyle w:val="Heading4"/>
        <w:jc w:val="both"/>
      </w:pPr>
      <w:bookmarkStart w:id="15" w:name="_Toc10987131"/>
      <w:r w:rsidRPr="00577606">
        <w:t>Leiaute sugerido</w:t>
      </w:r>
      <w:bookmarkEnd w:id="15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 w14:paraId="310AD6C7" w14:textId="77777777">
        <w:trPr>
          <w:trHeight w:val="645"/>
        </w:trPr>
        <w:tc>
          <w:tcPr>
            <w:tcW w:w="9284" w:type="dxa"/>
          </w:tcPr>
          <w:p w14:paraId="310AD6C4" w14:textId="77777777" w:rsidR="00AE54EB" w:rsidRDefault="00AE54EB" w:rsidP="00100B03">
            <w:pPr>
              <w:pStyle w:val="Tabela"/>
              <w:jc w:val="center"/>
            </w:pPr>
          </w:p>
          <w:p w14:paraId="310AD6C5" w14:textId="77777777" w:rsidR="00065A76" w:rsidRDefault="00150F3D" w:rsidP="00100B03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0" distR="0" wp14:anchorId="310AD89A" wp14:editId="310AD89B">
                  <wp:extent cx="5800725" cy="2238375"/>
                  <wp:effectExtent l="0" t="0" r="9525" b="9525"/>
                  <wp:docPr id="2" name="Imagem 2" descr="Snap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nap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AD6C6" w14:textId="77777777" w:rsidR="00AE54EB" w:rsidRPr="00577606" w:rsidRDefault="00AE54EB" w:rsidP="00100B03">
            <w:pPr>
              <w:pStyle w:val="Tabela"/>
              <w:jc w:val="center"/>
            </w:pPr>
          </w:p>
        </w:tc>
      </w:tr>
    </w:tbl>
    <w:p w14:paraId="310AD6C8" w14:textId="77777777" w:rsidR="00065A76" w:rsidRPr="00577606" w:rsidRDefault="00065A76" w:rsidP="00523684">
      <w:pPr>
        <w:pStyle w:val="Heading4"/>
        <w:jc w:val="both"/>
      </w:pPr>
      <w:bookmarkStart w:id="16" w:name="_Toc10987132"/>
      <w:r w:rsidRPr="00577606">
        <w:t>Campos</w:t>
      </w:r>
      <w:bookmarkEnd w:id="16"/>
    </w:p>
    <w:tbl>
      <w:tblPr>
        <w:tblW w:w="935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153"/>
        <w:gridCol w:w="1984"/>
      </w:tblGrid>
      <w:tr w:rsidR="00065A76" w:rsidRPr="00577606" w14:paraId="310AD6D0" w14:textId="77777777" w:rsidTr="00E8174C">
        <w:trPr>
          <w:cantSplit/>
          <w:trHeight w:val="134"/>
        </w:trPr>
        <w:tc>
          <w:tcPr>
            <w:tcW w:w="1063" w:type="dxa"/>
          </w:tcPr>
          <w:p w14:paraId="310AD6C9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310AD6CA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310AD6CB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310AD6CC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310AD6CD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153" w:type="dxa"/>
          </w:tcPr>
          <w:p w14:paraId="310AD6CE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14:paraId="310AD6CF" w14:textId="77777777" w:rsidR="00065A76" w:rsidRPr="00577606" w:rsidRDefault="00065A76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 w14:paraId="310AD6D8" w14:textId="77777777" w:rsidTr="00E8174C">
        <w:trPr>
          <w:cantSplit/>
        </w:trPr>
        <w:tc>
          <w:tcPr>
            <w:tcW w:w="1063" w:type="dxa"/>
          </w:tcPr>
          <w:p w14:paraId="310AD6D1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310AD6D2" w14:textId="77777777" w:rsidR="00065A76" w:rsidRPr="00577606" w:rsidRDefault="0041046D" w:rsidP="0041046D">
            <w:pPr>
              <w:pStyle w:val="Tabela"/>
              <w:jc w:val="both"/>
            </w:pPr>
            <w:r>
              <w:t>Código Matricula</w:t>
            </w:r>
          </w:p>
        </w:tc>
        <w:tc>
          <w:tcPr>
            <w:tcW w:w="1315" w:type="dxa"/>
          </w:tcPr>
          <w:p w14:paraId="310AD6D3" w14:textId="77777777" w:rsidR="00065A76" w:rsidRPr="00577606" w:rsidRDefault="0041046D" w:rsidP="00523684">
            <w:pPr>
              <w:pStyle w:val="Tabela"/>
              <w:jc w:val="both"/>
            </w:pPr>
            <w:r>
              <w:t>Código de matricula do aluno</w:t>
            </w:r>
          </w:p>
        </w:tc>
        <w:tc>
          <w:tcPr>
            <w:tcW w:w="1134" w:type="dxa"/>
          </w:tcPr>
          <w:p w14:paraId="310AD6D4" w14:textId="77777777" w:rsidR="00065A76" w:rsidRPr="00577606" w:rsidRDefault="00B22A42" w:rsidP="00523684">
            <w:pPr>
              <w:pStyle w:val="Tabela"/>
              <w:jc w:val="both"/>
            </w:pPr>
            <w:r>
              <w:t>Numero</w:t>
            </w:r>
          </w:p>
        </w:tc>
        <w:tc>
          <w:tcPr>
            <w:tcW w:w="1275" w:type="dxa"/>
          </w:tcPr>
          <w:p w14:paraId="310AD6D5" w14:textId="77777777" w:rsidR="00065A76" w:rsidRPr="00577606" w:rsidRDefault="0041046D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153" w:type="dxa"/>
          </w:tcPr>
          <w:p w14:paraId="310AD6D6" w14:textId="77777777" w:rsidR="00065A76" w:rsidRPr="00577606" w:rsidRDefault="00E8174C" w:rsidP="00523684">
            <w:pPr>
              <w:pStyle w:val="Tabela"/>
              <w:jc w:val="both"/>
            </w:pPr>
            <w:r>
              <w:t>Inteiro</w:t>
            </w:r>
          </w:p>
        </w:tc>
        <w:tc>
          <w:tcPr>
            <w:tcW w:w="1984" w:type="dxa"/>
          </w:tcPr>
          <w:p w14:paraId="310AD6D7" w14:textId="77777777" w:rsidR="005C5584" w:rsidRPr="00577606" w:rsidRDefault="00E8174C" w:rsidP="00523684">
            <w:pPr>
              <w:pStyle w:val="Tabela"/>
              <w:jc w:val="both"/>
            </w:pPr>
            <w:proofErr w:type="gramStart"/>
            <w:r>
              <w:t>Não Editável</w:t>
            </w:r>
            <w:proofErr w:type="gramEnd"/>
          </w:p>
        </w:tc>
      </w:tr>
      <w:tr w:rsidR="00065A76" w:rsidRPr="00577606" w14:paraId="310AD6E0" w14:textId="77777777" w:rsidTr="00E8174C">
        <w:trPr>
          <w:cantSplit/>
        </w:trPr>
        <w:tc>
          <w:tcPr>
            <w:tcW w:w="1063" w:type="dxa"/>
          </w:tcPr>
          <w:p w14:paraId="310AD6D9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310AD6DA" w14:textId="77777777" w:rsidR="00065A76" w:rsidRPr="00577606" w:rsidRDefault="0041046D" w:rsidP="00523684">
            <w:pPr>
              <w:pStyle w:val="Tabela"/>
              <w:jc w:val="both"/>
            </w:pPr>
            <w:r>
              <w:t>Nome do Aluno</w:t>
            </w:r>
          </w:p>
        </w:tc>
        <w:tc>
          <w:tcPr>
            <w:tcW w:w="1315" w:type="dxa"/>
          </w:tcPr>
          <w:p w14:paraId="310AD6DB" w14:textId="77777777" w:rsidR="00065A76" w:rsidRPr="00577606" w:rsidRDefault="0041046D" w:rsidP="0041046D">
            <w:pPr>
              <w:pStyle w:val="Tabela"/>
              <w:jc w:val="both"/>
            </w:pPr>
            <w:r>
              <w:t>Nome do aluno</w:t>
            </w:r>
          </w:p>
        </w:tc>
        <w:tc>
          <w:tcPr>
            <w:tcW w:w="1134" w:type="dxa"/>
          </w:tcPr>
          <w:p w14:paraId="310AD6DC" w14:textId="77777777" w:rsidR="00065A76" w:rsidRPr="00577606" w:rsidRDefault="0041046D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6DD" w14:textId="77777777" w:rsidR="00065A76" w:rsidRPr="00577606" w:rsidRDefault="0041046D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153" w:type="dxa"/>
          </w:tcPr>
          <w:p w14:paraId="310AD6DE" w14:textId="77777777" w:rsidR="00065A76" w:rsidRPr="00577606" w:rsidRDefault="00E8174C" w:rsidP="00E8174C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310AD6DF" w14:textId="77777777" w:rsidR="00065A76" w:rsidRPr="00577606" w:rsidRDefault="00E8174C" w:rsidP="00E8174C">
            <w:pPr>
              <w:pStyle w:val="Tabela"/>
              <w:jc w:val="both"/>
            </w:pPr>
            <w:r>
              <w:t>Tamanho máximo de 250 caracteres</w:t>
            </w:r>
          </w:p>
        </w:tc>
      </w:tr>
      <w:tr w:rsidR="00065A76" w:rsidRPr="00577606" w14:paraId="310AD6E8" w14:textId="77777777" w:rsidTr="00E8174C">
        <w:trPr>
          <w:cantSplit/>
        </w:trPr>
        <w:tc>
          <w:tcPr>
            <w:tcW w:w="1063" w:type="dxa"/>
          </w:tcPr>
          <w:p w14:paraId="310AD6E1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310AD6E2" w14:textId="77777777" w:rsidR="00065A76" w:rsidRPr="00577606" w:rsidRDefault="0041046D" w:rsidP="00523684">
            <w:pPr>
              <w:pStyle w:val="Tabela"/>
              <w:jc w:val="both"/>
            </w:pPr>
            <w:r>
              <w:t>Identidade</w:t>
            </w:r>
          </w:p>
        </w:tc>
        <w:tc>
          <w:tcPr>
            <w:tcW w:w="1315" w:type="dxa"/>
          </w:tcPr>
          <w:p w14:paraId="310AD6E3" w14:textId="77777777" w:rsidR="00065A76" w:rsidRPr="00577606" w:rsidRDefault="0041046D" w:rsidP="00523684">
            <w:pPr>
              <w:pStyle w:val="Tabela"/>
              <w:jc w:val="both"/>
            </w:pPr>
            <w:r>
              <w:t>Identidade (RG) do aluno</w:t>
            </w:r>
          </w:p>
        </w:tc>
        <w:tc>
          <w:tcPr>
            <w:tcW w:w="1134" w:type="dxa"/>
          </w:tcPr>
          <w:p w14:paraId="310AD6E4" w14:textId="77777777" w:rsidR="00065A76" w:rsidRPr="00577606" w:rsidRDefault="0041046D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6E5" w14:textId="77777777" w:rsidR="00065A76" w:rsidRPr="00577606" w:rsidRDefault="0041046D" w:rsidP="0041046D">
            <w:pPr>
              <w:pStyle w:val="Tabela"/>
              <w:jc w:val="both"/>
            </w:pPr>
            <w:r>
              <w:t>DD.DDD.DDD-D</w:t>
            </w:r>
          </w:p>
        </w:tc>
        <w:tc>
          <w:tcPr>
            <w:tcW w:w="1153" w:type="dxa"/>
          </w:tcPr>
          <w:p w14:paraId="310AD6E6" w14:textId="77777777" w:rsidR="00065A76" w:rsidRPr="00577606" w:rsidRDefault="00E8174C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310AD6E7" w14:textId="77777777" w:rsidR="00065A76" w:rsidRPr="00577606" w:rsidRDefault="00E8174C" w:rsidP="00E8174C">
            <w:pPr>
              <w:pStyle w:val="Tabela"/>
              <w:jc w:val="both"/>
            </w:pPr>
            <w:r>
              <w:t>Tamanho máximo de 12 caracteres</w:t>
            </w:r>
          </w:p>
        </w:tc>
      </w:tr>
      <w:tr w:rsidR="00065A76" w:rsidRPr="00577606" w14:paraId="310AD6F0" w14:textId="77777777" w:rsidTr="00E8174C">
        <w:trPr>
          <w:cantSplit/>
        </w:trPr>
        <w:tc>
          <w:tcPr>
            <w:tcW w:w="1063" w:type="dxa"/>
          </w:tcPr>
          <w:p w14:paraId="310AD6E9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310AD6EA" w14:textId="77777777" w:rsidR="00065A76" w:rsidRPr="00577606" w:rsidRDefault="0041046D" w:rsidP="00523684">
            <w:pPr>
              <w:pStyle w:val="Tabela"/>
              <w:jc w:val="both"/>
            </w:pPr>
            <w:r>
              <w:t>CPF</w:t>
            </w:r>
          </w:p>
        </w:tc>
        <w:tc>
          <w:tcPr>
            <w:tcW w:w="1315" w:type="dxa"/>
          </w:tcPr>
          <w:p w14:paraId="310AD6EB" w14:textId="77777777" w:rsidR="00065A76" w:rsidRPr="00577606" w:rsidRDefault="0041046D" w:rsidP="00100B03">
            <w:pPr>
              <w:pStyle w:val="Tabela"/>
              <w:jc w:val="both"/>
            </w:pPr>
            <w:r>
              <w:t xml:space="preserve">CPF do </w:t>
            </w:r>
            <w:r w:rsidR="00100B03">
              <w:t>a</w:t>
            </w:r>
            <w:r>
              <w:t>luno</w:t>
            </w:r>
          </w:p>
        </w:tc>
        <w:tc>
          <w:tcPr>
            <w:tcW w:w="1134" w:type="dxa"/>
          </w:tcPr>
          <w:p w14:paraId="310AD6EC" w14:textId="77777777" w:rsidR="00065A76" w:rsidRPr="00577606" w:rsidRDefault="0041046D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6ED" w14:textId="77777777" w:rsidR="00065A76" w:rsidRPr="00577606" w:rsidRDefault="00E8174C" w:rsidP="00523684">
            <w:pPr>
              <w:pStyle w:val="Tabela"/>
              <w:jc w:val="both"/>
            </w:pPr>
            <w:r>
              <w:t>DDD.DDD.DDD-DD</w:t>
            </w:r>
          </w:p>
        </w:tc>
        <w:tc>
          <w:tcPr>
            <w:tcW w:w="1153" w:type="dxa"/>
          </w:tcPr>
          <w:p w14:paraId="310AD6EE" w14:textId="77777777" w:rsidR="00065A76" w:rsidRPr="00577606" w:rsidRDefault="00E8174C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310AD6EF" w14:textId="77777777" w:rsidR="00065A76" w:rsidRPr="00577606" w:rsidRDefault="00E8174C" w:rsidP="00523684">
            <w:pPr>
              <w:pStyle w:val="Tabela"/>
              <w:jc w:val="both"/>
            </w:pPr>
            <w:r>
              <w:t>Tamanho máximo de 14 caracteres</w:t>
            </w:r>
          </w:p>
        </w:tc>
      </w:tr>
      <w:tr w:rsidR="00065A76" w:rsidRPr="00577606" w14:paraId="310AD6F8" w14:textId="77777777" w:rsidTr="00E8174C">
        <w:trPr>
          <w:cantSplit/>
        </w:trPr>
        <w:tc>
          <w:tcPr>
            <w:tcW w:w="1063" w:type="dxa"/>
          </w:tcPr>
          <w:p w14:paraId="310AD6F1" w14:textId="77777777" w:rsidR="00065A76" w:rsidRPr="00577606" w:rsidRDefault="00065A76" w:rsidP="00523684">
            <w:pPr>
              <w:pStyle w:val="Tabela"/>
              <w:numPr>
                <w:ilvl w:val="0"/>
                <w:numId w:val="5"/>
              </w:numPr>
              <w:jc w:val="both"/>
            </w:pPr>
          </w:p>
        </w:tc>
        <w:tc>
          <w:tcPr>
            <w:tcW w:w="1427" w:type="dxa"/>
          </w:tcPr>
          <w:p w14:paraId="310AD6F2" w14:textId="77777777" w:rsidR="00065A76" w:rsidRPr="00577606" w:rsidRDefault="0041046D" w:rsidP="00523684">
            <w:pPr>
              <w:pStyle w:val="Tabela"/>
              <w:jc w:val="both"/>
            </w:pPr>
            <w:r>
              <w:t>Endereço</w:t>
            </w:r>
          </w:p>
        </w:tc>
        <w:tc>
          <w:tcPr>
            <w:tcW w:w="1315" w:type="dxa"/>
          </w:tcPr>
          <w:p w14:paraId="310AD6F3" w14:textId="77777777" w:rsidR="00065A76" w:rsidRPr="00577606" w:rsidRDefault="0041046D" w:rsidP="00100B03">
            <w:pPr>
              <w:pStyle w:val="Tabela"/>
              <w:jc w:val="both"/>
            </w:pPr>
            <w:r>
              <w:t xml:space="preserve">Endereço do </w:t>
            </w:r>
            <w:r w:rsidR="00100B03">
              <w:t>a</w:t>
            </w:r>
            <w:r>
              <w:t>luno</w:t>
            </w:r>
          </w:p>
        </w:tc>
        <w:tc>
          <w:tcPr>
            <w:tcW w:w="1134" w:type="dxa"/>
          </w:tcPr>
          <w:p w14:paraId="310AD6F4" w14:textId="77777777" w:rsidR="00065A76" w:rsidRPr="00577606" w:rsidRDefault="0041046D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6F5" w14:textId="77777777" w:rsidR="00065A76" w:rsidRPr="00577606" w:rsidRDefault="00E8174C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153" w:type="dxa"/>
          </w:tcPr>
          <w:p w14:paraId="310AD6F6" w14:textId="77777777" w:rsidR="00065A76" w:rsidRPr="00577606" w:rsidRDefault="00E8174C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310AD6F7" w14:textId="77777777" w:rsidR="005C5584" w:rsidRPr="00577606" w:rsidRDefault="00E8174C" w:rsidP="00E8174C">
            <w:pPr>
              <w:pStyle w:val="Tabela"/>
              <w:jc w:val="both"/>
            </w:pPr>
            <w:r>
              <w:t>Tamanho máximo de 250 caracteres</w:t>
            </w:r>
          </w:p>
        </w:tc>
      </w:tr>
      <w:tr w:rsidR="00C23C15" w:rsidRPr="00577606" w14:paraId="310AD700" w14:textId="77777777" w:rsidTr="00E8174C">
        <w:trPr>
          <w:cantSplit/>
        </w:trPr>
        <w:tc>
          <w:tcPr>
            <w:tcW w:w="1063" w:type="dxa"/>
          </w:tcPr>
          <w:p w14:paraId="310AD6F9" w14:textId="77777777" w:rsidR="00C23C15" w:rsidRPr="00577606" w:rsidRDefault="00C23C15" w:rsidP="00C23C15">
            <w:pPr>
              <w:pStyle w:val="Tabela"/>
              <w:ind w:left="360"/>
              <w:jc w:val="both"/>
            </w:pPr>
            <w:r>
              <w:t>6</w:t>
            </w:r>
          </w:p>
        </w:tc>
        <w:tc>
          <w:tcPr>
            <w:tcW w:w="1427" w:type="dxa"/>
          </w:tcPr>
          <w:p w14:paraId="310AD6FA" w14:textId="77777777" w:rsidR="00C23C15" w:rsidRPr="00577606" w:rsidRDefault="00C23C15" w:rsidP="0054261D">
            <w:pPr>
              <w:pStyle w:val="Tabela"/>
              <w:jc w:val="both"/>
            </w:pPr>
            <w:r>
              <w:t>Tipo Plano</w:t>
            </w:r>
          </w:p>
        </w:tc>
        <w:tc>
          <w:tcPr>
            <w:tcW w:w="1315" w:type="dxa"/>
          </w:tcPr>
          <w:p w14:paraId="310AD6FB" w14:textId="77777777" w:rsidR="00C23C15" w:rsidRPr="00577606" w:rsidRDefault="00C23C15" w:rsidP="00100B03">
            <w:pPr>
              <w:pStyle w:val="Tabela"/>
              <w:jc w:val="both"/>
            </w:pPr>
            <w:r>
              <w:t xml:space="preserve">Plano do aluno </w:t>
            </w:r>
          </w:p>
        </w:tc>
        <w:tc>
          <w:tcPr>
            <w:tcW w:w="1134" w:type="dxa"/>
          </w:tcPr>
          <w:p w14:paraId="310AD6FC" w14:textId="77777777" w:rsidR="00C23C15" w:rsidRPr="00577606" w:rsidRDefault="00C23C15" w:rsidP="0054261D">
            <w:pPr>
              <w:pStyle w:val="Tabela"/>
              <w:jc w:val="both"/>
            </w:pPr>
            <w:r>
              <w:t>Mensal ou Anual</w:t>
            </w:r>
          </w:p>
        </w:tc>
        <w:tc>
          <w:tcPr>
            <w:tcW w:w="1275" w:type="dxa"/>
          </w:tcPr>
          <w:p w14:paraId="310AD6FD" w14:textId="77777777" w:rsidR="00C23C15" w:rsidRPr="00577606" w:rsidRDefault="00C23C15" w:rsidP="0054261D">
            <w:pPr>
              <w:pStyle w:val="Tabela"/>
              <w:jc w:val="both"/>
            </w:pPr>
            <w:r>
              <w:t xml:space="preserve">- </w:t>
            </w:r>
          </w:p>
        </w:tc>
        <w:tc>
          <w:tcPr>
            <w:tcW w:w="1153" w:type="dxa"/>
          </w:tcPr>
          <w:p w14:paraId="310AD6FE" w14:textId="77777777" w:rsidR="00C23C15" w:rsidRPr="00577606" w:rsidRDefault="00C23C15" w:rsidP="0054261D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310AD6FF" w14:textId="77777777" w:rsidR="00C23C15" w:rsidRPr="00577606" w:rsidRDefault="00C23C15" w:rsidP="0054261D">
            <w:pPr>
              <w:pStyle w:val="Tabela"/>
              <w:jc w:val="both"/>
            </w:pPr>
            <w:r>
              <w:t>Tamanho máximo de 6 caracteres</w:t>
            </w:r>
          </w:p>
        </w:tc>
      </w:tr>
      <w:tr w:rsidR="00C23C15" w:rsidRPr="00577606" w14:paraId="310AD708" w14:textId="77777777" w:rsidTr="00E8174C">
        <w:trPr>
          <w:cantSplit/>
        </w:trPr>
        <w:tc>
          <w:tcPr>
            <w:tcW w:w="1063" w:type="dxa"/>
          </w:tcPr>
          <w:p w14:paraId="310AD701" w14:textId="77777777" w:rsidR="00C23C15" w:rsidRPr="00577606" w:rsidRDefault="00C23C15" w:rsidP="00C23C15">
            <w:pPr>
              <w:pStyle w:val="Tabela"/>
              <w:ind w:left="360"/>
              <w:jc w:val="both"/>
            </w:pPr>
            <w:r>
              <w:t>7</w:t>
            </w:r>
          </w:p>
        </w:tc>
        <w:tc>
          <w:tcPr>
            <w:tcW w:w="1427" w:type="dxa"/>
          </w:tcPr>
          <w:p w14:paraId="310AD702" w14:textId="77777777" w:rsidR="00C23C15" w:rsidRPr="00577606" w:rsidRDefault="00C23C15" w:rsidP="00B22A42">
            <w:pPr>
              <w:pStyle w:val="Tabela"/>
              <w:jc w:val="both"/>
            </w:pPr>
            <w:r>
              <w:t>Status Aluno</w:t>
            </w:r>
          </w:p>
        </w:tc>
        <w:tc>
          <w:tcPr>
            <w:tcW w:w="1315" w:type="dxa"/>
          </w:tcPr>
          <w:p w14:paraId="310AD703" w14:textId="77777777" w:rsidR="00C23C15" w:rsidRPr="00577606" w:rsidRDefault="00C23C15" w:rsidP="00E8174C">
            <w:pPr>
              <w:pStyle w:val="Tabela"/>
              <w:jc w:val="both"/>
            </w:pPr>
            <w:r>
              <w:t>adimplente ou inadimplente</w:t>
            </w:r>
          </w:p>
        </w:tc>
        <w:tc>
          <w:tcPr>
            <w:tcW w:w="1134" w:type="dxa"/>
          </w:tcPr>
          <w:p w14:paraId="310AD704" w14:textId="77777777" w:rsidR="00C23C15" w:rsidRPr="00577606" w:rsidRDefault="00C23C15" w:rsidP="00B22A42">
            <w:pPr>
              <w:pStyle w:val="Tabela"/>
              <w:jc w:val="both"/>
            </w:pPr>
            <w:r>
              <w:t>A ou I</w:t>
            </w:r>
          </w:p>
        </w:tc>
        <w:tc>
          <w:tcPr>
            <w:tcW w:w="1275" w:type="dxa"/>
          </w:tcPr>
          <w:p w14:paraId="310AD705" w14:textId="77777777" w:rsidR="00C23C15" w:rsidRPr="00577606" w:rsidRDefault="00C23C15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153" w:type="dxa"/>
          </w:tcPr>
          <w:p w14:paraId="310AD706" w14:textId="77777777" w:rsidR="00C23C15" w:rsidRPr="00577606" w:rsidRDefault="00C23C15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310AD707" w14:textId="77777777" w:rsidR="00C23C15" w:rsidRPr="00577606" w:rsidRDefault="00C23C15" w:rsidP="00523684">
            <w:pPr>
              <w:pStyle w:val="Tabela"/>
              <w:jc w:val="both"/>
            </w:pPr>
            <w:r>
              <w:t>-</w:t>
            </w:r>
          </w:p>
        </w:tc>
      </w:tr>
    </w:tbl>
    <w:p w14:paraId="310AD709" w14:textId="77777777" w:rsidR="006512A0" w:rsidRDefault="006512A0" w:rsidP="00523684">
      <w:pPr>
        <w:pStyle w:val="Heading4"/>
        <w:numPr>
          <w:ilvl w:val="0"/>
          <w:numId w:val="0"/>
        </w:numPr>
        <w:ind w:left="567"/>
        <w:jc w:val="both"/>
      </w:pPr>
    </w:p>
    <w:p w14:paraId="310AD70A" w14:textId="77777777" w:rsidR="00065A76" w:rsidRPr="00577606" w:rsidRDefault="00065A76" w:rsidP="00523684">
      <w:pPr>
        <w:pStyle w:val="Heading4"/>
        <w:jc w:val="both"/>
      </w:pPr>
      <w:bookmarkStart w:id="17" w:name="_Toc10987133"/>
      <w:r w:rsidRPr="00577606">
        <w:t>Comandos</w:t>
      </w:r>
      <w:bookmarkEnd w:id="17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 w14:paraId="310AD70F" w14:textId="77777777">
        <w:trPr>
          <w:cantSplit/>
        </w:trPr>
        <w:tc>
          <w:tcPr>
            <w:tcW w:w="1063" w:type="dxa"/>
          </w:tcPr>
          <w:p w14:paraId="310AD70B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lastRenderedPageBreak/>
              <w:t>Número</w:t>
            </w:r>
          </w:p>
        </w:tc>
        <w:tc>
          <w:tcPr>
            <w:tcW w:w="1559" w:type="dxa"/>
          </w:tcPr>
          <w:p w14:paraId="310AD70C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310AD70D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310AD70E" w14:textId="77777777" w:rsidR="00065A76" w:rsidRPr="00577606" w:rsidRDefault="00065A76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 w14:paraId="310AD714" w14:textId="77777777">
        <w:trPr>
          <w:cantSplit/>
        </w:trPr>
        <w:tc>
          <w:tcPr>
            <w:tcW w:w="1063" w:type="dxa"/>
          </w:tcPr>
          <w:p w14:paraId="310AD710" w14:textId="77777777" w:rsidR="00EA7AD4" w:rsidRPr="00577606" w:rsidRDefault="00EA7AD4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310AD711" w14:textId="77777777" w:rsidR="00EA7AD4" w:rsidRPr="00577606" w:rsidRDefault="00AE54EB" w:rsidP="00523684">
            <w:pPr>
              <w:pStyle w:val="Tabela"/>
              <w:jc w:val="both"/>
            </w:pPr>
            <w:r>
              <w:t>Incluir</w:t>
            </w:r>
          </w:p>
        </w:tc>
        <w:tc>
          <w:tcPr>
            <w:tcW w:w="4111" w:type="dxa"/>
          </w:tcPr>
          <w:p w14:paraId="310AD712" w14:textId="77777777" w:rsidR="00EA7AD4" w:rsidRPr="00577606" w:rsidRDefault="00AE54EB" w:rsidP="00AE54EB">
            <w:pPr>
              <w:pStyle w:val="Tabela"/>
              <w:jc w:val="both"/>
            </w:pPr>
            <w:r>
              <w:t>Solicita a inclusão da matricula de um novo</w:t>
            </w:r>
            <w:r w:rsidR="00E8174C">
              <w:t xml:space="preserve"> aluno no sistema</w:t>
            </w:r>
            <w:r>
              <w:t>.</w:t>
            </w:r>
          </w:p>
        </w:tc>
        <w:tc>
          <w:tcPr>
            <w:tcW w:w="2457" w:type="dxa"/>
          </w:tcPr>
          <w:p w14:paraId="310AD713" w14:textId="77777777" w:rsidR="00EA7AD4" w:rsidRPr="00577606" w:rsidRDefault="008E2748" w:rsidP="00523684">
            <w:pPr>
              <w:pStyle w:val="Tabela"/>
              <w:jc w:val="both"/>
            </w:pPr>
            <w:r>
              <w:t>Sempre habilitado.</w:t>
            </w:r>
          </w:p>
        </w:tc>
      </w:tr>
      <w:tr w:rsidR="00AE54EB" w:rsidRPr="00577606" w14:paraId="310AD719" w14:textId="77777777">
        <w:trPr>
          <w:cantSplit/>
        </w:trPr>
        <w:tc>
          <w:tcPr>
            <w:tcW w:w="1063" w:type="dxa"/>
          </w:tcPr>
          <w:p w14:paraId="310AD715" w14:textId="77777777" w:rsidR="00AE54EB" w:rsidRPr="00577606" w:rsidRDefault="00AE54EB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310AD716" w14:textId="77777777" w:rsidR="00AE54EB" w:rsidRDefault="00AE54EB" w:rsidP="00523684">
            <w:pPr>
              <w:pStyle w:val="Tabela"/>
              <w:jc w:val="both"/>
            </w:pPr>
            <w:r>
              <w:t>Editar</w:t>
            </w:r>
          </w:p>
        </w:tc>
        <w:tc>
          <w:tcPr>
            <w:tcW w:w="4111" w:type="dxa"/>
          </w:tcPr>
          <w:p w14:paraId="310AD717" w14:textId="77777777" w:rsidR="00AE54EB" w:rsidRDefault="00AE54EB" w:rsidP="00AE54EB">
            <w:pPr>
              <w:pStyle w:val="Tabela"/>
              <w:jc w:val="both"/>
            </w:pPr>
            <w:r>
              <w:t>Solicita a edição dos dados de um aluno.</w:t>
            </w:r>
          </w:p>
        </w:tc>
        <w:tc>
          <w:tcPr>
            <w:tcW w:w="2457" w:type="dxa"/>
          </w:tcPr>
          <w:p w14:paraId="310AD718" w14:textId="77777777" w:rsidR="00AE54EB" w:rsidRDefault="00AE54EB" w:rsidP="00523684">
            <w:pPr>
              <w:pStyle w:val="Tabela"/>
              <w:jc w:val="both"/>
            </w:pPr>
            <w:r>
              <w:t>Visível para cada registro existente.</w:t>
            </w:r>
          </w:p>
        </w:tc>
      </w:tr>
      <w:tr w:rsidR="00AE54EB" w:rsidRPr="00577606" w14:paraId="310AD71E" w14:textId="77777777">
        <w:trPr>
          <w:cantSplit/>
        </w:trPr>
        <w:tc>
          <w:tcPr>
            <w:tcW w:w="1063" w:type="dxa"/>
          </w:tcPr>
          <w:p w14:paraId="310AD71A" w14:textId="77777777" w:rsidR="00AE54EB" w:rsidRPr="00577606" w:rsidRDefault="00AE54EB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310AD71B" w14:textId="77777777" w:rsidR="00AE54EB" w:rsidRDefault="00AE54EB" w:rsidP="00523684">
            <w:pPr>
              <w:pStyle w:val="Tabela"/>
              <w:jc w:val="both"/>
            </w:pPr>
            <w:r>
              <w:t>Excluir</w:t>
            </w:r>
          </w:p>
        </w:tc>
        <w:tc>
          <w:tcPr>
            <w:tcW w:w="4111" w:type="dxa"/>
          </w:tcPr>
          <w:p w14:paraId="310AD71C" w14:textId="77777777" w:rsidR="00AE54EB" w:rsidRDefault="00AE54EB" w:rsidP="00AE54EB">
            <w:pPr>
              <w:pStyle w:val="Tabela"/>
              <w:jc w:val="both"/>
            </w:pPr>
            <w:r>
              <w:t>Solicita a exclusão de um aluno matriculado.</w:t>
            </w:r>
          </w:p>
        </w:tc>
        <w:tc>
          <w:tcPr>
            <w:tcW w:w="2457" w:type="dxa"/>
          </w:tcPr>
          <w:p w14:paraId="310AD71D" w14:textId="77777777" w:rsidR="00AE54EB" w:rsidRDefault="00AE54EB" w:rsidP="00DD447C">
            <w:pPr>
              <w:pStyle w:val="Tabela"/>
              <w:jc w:val="both"/>
            </w:pPr>
            <w:r>
              <w:t>Visível para cada registro existente.</w:t>
            </w:r>
          </w:p>
        </w:tc>
      </w:tr>
      <w:tr w:rsidR="00AE54EB" w:rsidRPr="00577606" w14:paraId="310AD723" w14:textId="77777777">
        <w:trPr>
          <w:cantSplit/>
        </w:trPr>
        <w:tc>
          <w:tcPr>
            <w:tcW w:w="1063" w:type="dxa"/>
          </w:tcPr>
          <w:p w14:paraId="310AD71F" w14:textId="77777777" w:rsidR="00AE54EB" w:rsidRPr="00577606" w:rsidRDefault="00AE54EB" w:rsidP="00523684">
            <w:pPr>
              <w:pStyle w:val="Tabela"/>
              <w:numPr>
                <w:ilvl w:val="0"/>
                <w:numId w:val="6"/>
              </w:numPr>
              <w:jc w:val="both"/>
            </w:pPr>
          </w:p>
        </w:tc>
        <w:tc>
          <w:tcPr>
            <w:tcW w:w="1559" w:type="dxa"/>
          </w:tcPr>
          <w:p w14:paraId="310AD720" w14:textId="77777777" w:rsidR="00AE54EB" w:rsidRDefault="00AE54EB" w:rsidP="00DD447C">
            <w:pPr>
              <w:pStyle w:val="Tabela"/>
              <w:jc w:val="both"/>
            </w:pPr>
            <w:r>
              <w:t>Confirmar</w:t>
            </w:r>
          </w:p>
        </w:tc>
        <w:tc>
          <w:tcPr>
            <w:tcW w:w="4111" w:type="dxa"/>
          </w:tcPr>
          <w:p w14:paraId="310AD721" w14:textId="77777777" w:rsidR="00AE54EB" w:rsidRDefault="00AE54EB" w:rsidP="00DD447C">
            <w:pPr>
              <w:pStyle w:val="Tabela"/>
              <w:jc w:val="both"/>
            </w:pPr>
            <w:r>
              <w:t>Persistem os dados preenchidos no formulário.</w:t>
            </w:r>
          </w:p>
        </w:tc>
        <w:tc>
          <w:tcPr>
            <w:tcW w:w="2457" w:type="dxa"/>
          </w:tcPr>
          <w:p w14:paraId="310AD722" w14:textId="77777777" w:rsidR="00AE54EB" w:rsidRDefault="00AE54EB" w:rsidP="00DD447C">
            <w:pPr>
              <w:pStyle w:val="Tabela"/>
              <w:jc w:val="both"/>
            </w:pPr>
            <w:proofErr w:type="gramStart"/>
            <w:r>
              <w:t>Sempre Habilitado</w:t>
            </w:r>
            <w:proofErr w:type="gramEnd"/>
            <w:r>
              <w:t>.</w:t>
            </w:r>
          </w:p>
        </w:tc>
      </w:tr>
    </w:tbl>
    <w:p w14:paraId="310AD724" w14:textId="77777777" w:rsidR="00AE54EB" w:rsidRDefault="00AE54EB" w:rsidP="00AE54EB">
      <w:pPr>
        <w:pStyle w:val="Heading3"/>
        <w:numPr>
          <w:ilvl w:val="0"/>
          <w:numId w:val="0"/>
        </w:numPr>
        <w:jc w:val="both"/>
      </w:pPr>
      <w:bookmarkStart w:id="18" w:name="_Toc10987134"/>
    </w:p>
    <w:p w14:paraId="310AD725" w14:textId="77777777" w:rsidR="00AE54EB" w:rsidRPr="00AE54EB" w:rsidRDefault="00AE54EB" w:rsidP="00AE54EB">
      <w:pPr>
        <w:pStyle w:val="BodyText"/>
      </w:pPr>
    </w:p>
    <w:p w14:paraId="310AD726" w14:textId="77777777" w:rsidR="006512A0" w:rsidRPr="00577606" w:rsidRDefault="006512A0" w:rsidP="00523684">
      <w:pPr>
        <w:pStyle w:val="Heading3"/>
        <w:jc w:val="both"/>
      </w:pPr>
      <w:r w:rsidRPr="00577606">
        <w:lastRenderedPageBreak/>
        <w:t xml:space="preserve">Interface de usuário </w:t>
      </w:r>
      <w:bookmarkEnd w:id="18"/>
      <w:r w:rsidR="00137FC0">
        <w:t>Registrar</w:t>
      </w:r>
      <w:r w:rsidR="008E2748">
        <w:t xml:space="preserve"> Pagamento</w:t>
      </w:r>
      <w:r w:rsidR="00137FC0">
        <w:t>s</w:t>
      </w:r>
    </w:p>
    <w:p w14:paraId="310AD727" w14:textId="77777777" w:rsidR="006512A0" w:rsidRPr="00577606" w:rsidRDefault="006512A0" w:rsidP="00523684">
      <w:pPr>
        <w:pStyle w:val="Heading4"/>
        <w:jc w:val="both"/>
      </w:pPr>
      <w:r w:rsidRPr="00577606"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310AD72B" w14:textId="77777777" w:rsidTr="00737C03">
        <w:trPr>
          <w:trHeight w:val="645"/>
        </w:trPr>
        <w:tc>
          <w:tcPr>
            <w:tcW w:w="9284" w:type="dxa"/>
          </w:tcPr>
          <w:p w14:paraId="310AD728" w14:textId="77777777" w:rsidR="00AE54EB" w:rsidRDefault="00AE54EB" w:rsidP="00100B03">
            <w:pPr>
              <w:pStyle w:val="Tabela"/>
              <w:jc w:val="center"/>
            </w:pPr>
          </w:p>
          <w:p w14:paraId="310AD729" w14:textId="77777777" w:rsidR="006512A0" w:rsidRDefault="00150F3D" w:rsidP="00100B03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0" distR="0" wp14:anchorId="310AD89C" wp14:editId="310AD89D">
                  <wp:extent cx="5734050" cy="2209800"/>
                  <wp:effectExtent l="0" t="0" r="0" b="0"/>
                  <wp:docPr id="3" name="Imagem 3" descr="Snap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nap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0AD72A" w14:textId="77777777" w:rsidR="00AE54EB" w:rsidRPr="00577606" w:rsidRDefault="00AE54EB" w:rsidP="00100B03">
            <w:pPr>
              <w:pStyle w:val="Tabela"/>
              <w:jc w:val="center"/>
            </w:pPr>
          </w:p>
        </w:tc>
      </w:tr>
    </w:tbl>
    <w:p w14:paraId="310AD72C" w14:textId="77777777" w:rsidR="006512A0" w:rsidRPr="00577606" w:rsidRDefault="006512A0" w:rsidP="00523684">
      <w:pPr>
        <w:pStyle w:val="Heading4"/>
        <w:jc w:val="both"/>
      </w:pPr>
      <w:bookmarkStart w:id="19" w:name="_Toc10987136"/>
      <w:r w:rsidRPr="00577606">
        <w:t>Campos</w:t>
      </w:r>
      <w:bookmarkEnd w:id="1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14:paraId="310AD734" w14:textId="77777777" w:rsidTr="00737C03">
        <w:trPr>
          <w:cantSplit/>
          <w:trHeight w:val="134"/>
        </w:trPr>
        <w:tc>
          <w:tcPr>
            <w:tcW w:w="1063" w:type="dxa"/>
          </w:tcPr>
          <w:p w14:paraId="310AD72D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310AD72E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310AD72F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310AD730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310AD731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14:paraId="310AD732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14:paraId="310AD733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6512A0" w:rsidRPr="00577606" w14:paraId="310AD73C" w14:textId="77777777" w:rsidTr="00737C03">
        <w:trPr>
          <w:cantSplit/>
        </w:trPr>
        <w:tc>
          <w:tcPr>
            <w:tcW w:w="1063" w:type="dxa"/>
          </w:tcPr>
          <w:p w14:paraId="310AD735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310AD736" w14:textId="77777777" w:rsidR="006512A0" w:rsidRPr="00577606" w:rsidRDefault="008E2748" w:rsidP="00523684">
            <w:pPr>
              <w:pStyle w:val="Tabela"/>
              <w:jc w:val="both"/>
            </w:pPr>
            <w:r>
              <w:t>Código Pagamento</w:t>
            </w:r>
          </w:p>
        </w:tc>
        <w:tc>
          <w:tcPr>
            <w:tcW w:w="1315" w:type="dxa"/>
          </w:tcPr>
          <w:p w14:paraId="310AD737" w14:textId="77777777" w:rsidR="006512A0" w:rsidRPr="00577606" w:rsidRDefault="00E60596" w:rsidP="00E60596">
            <w:pPr>
              <w:pStyle w:val="Tabela"/>
              <w:jc w:val="both"/>
            </w:pPr>
            <w:r>
              <w:t>Código Referente ao pagamento do aluno</w:t>
            </w:r>
          </w:p>
        </w:tc>
        <w:tc>
          <w:tcPr>
            <w:tcW w:w="1134" w:type="dxa"/>
          </w:tcPr>
          <w:p w14:paraId="310AD738" w14:textId="77777777" w:rsidR="006512A0" w:rsidRPr="00577606" w:rsidRDefault="00E60596" w:rsidP="00B22A42">
            <w:pPr>
              <w:pStyle w:val="Tabela"/>
              <w:jc w:val="both"/>
            </w:pPr>
            <w:r>
              <w:t>Número</w:t>
            </w:r>
          </w:p>
        </w:tc>
        <w:tc>
          <w:tcPr>
            <w:tcW w:w="1275" w:type="dxa"/>
          </w:tcPr>
          <w:p w14:paraId="310AD739" w14:textId="77777777" w:rsidR="006512A0" w:rsidRPr="00577606" w:rsidRDefault="00E60596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310AD73A" w14:textId="77777777" w:rsidR="006512A0" w:rsidRPr="00577606" w:rsidRDefault="00E60596" w:rsidP="00523684">
            <w:pPr>
              <w:pStyle w:val="Tabela"/>
              <w:jc w:val="both"/>
            </w:pPr>
            <w:r>
              <w:t>Inteiro</w:t>
            </w:r>
          </w:p>
        </w:tc>
        <w:tc>
          <w:tcPr>
            <w:tcW w:w="1984" w:type="dxa"/>
          </w:tcPr>
          <w:p w14:paraId="310AD73B" w14:textId="77777777" w:rsidR="006512A0" w:rsidRPr="00577606" w:rsidRDefault="00E60596" w:rsidP="00523684">
            <w:pPr>
              <w:pStyle w:val="Tabela"/>
              <w:jc w:val="both"/>
            </w:pPr>
            <w:proofErr w:type="gramStart"/>
            <w:r>
              <w:t>Não Editável</w:t>
            </w:r>
            <w:proofErr w:type="gramEnd"/>
          </w:p>
        </w:tc>
      </w:tr>
      <w:tr w:rsidR="006512A0" w:rsidRPr="00577606" w14:paraId="310AD744" w14:textId="77777777" w:rsidTr="00737C03">
        <w:trPr>
          <w:cantSplit/>
        </w:trPr>
        <w:tc>
          <w:tcPr>
            <w:tcW w:w="1063" w:type="dxa"/>
          </w:tcPr>
          <w:p w14:paraId="310AD73D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310AD73E" w14:textId="77777777" w:rsidR="006512A0" w:rsidRPr="00577606" w:rsidRDefault="008E2748" w:rsidP="00523684">
            <w:pPr>
              <w:pStyle w:val="Tabela"/>
              <w:jc w:val="both"/>
            </w:pPr>
            <w:r>
              <w:t>Nome do Aluno</w:t>
            </w:r>
          </w:p>
        </w:tc>
        <w:tc>
          <w:tcPr>
            <w:tcW w:w="1315" w:type="dxa"/>
          </w:tcPr>
          <w:p w14:paraId="310AD73F" w14:textId="77777777" w:rsidR="006512A0" w:rsidRPr="00577606" w:rsidRDefault="00E60596" w:rsidP="00523684">
            <w:pPr>
              <w:pStyle w:val="Tabela"/>
              <w:jc w:val="both"/>
            </w:pPr>
            <w:r>
              <w:t>Nome do aluno que pagou</w:t>
            </w:r>
          </w:p>
        </w:tc>
        <w:tc>
          <w:tcPr>
            <w:tcW w:w="1134" w:type="dxa"/>
          </w:tcPr>
          <w:p w14:paraId="310AD740" w14:textId="77777777" w:rsidR="006512A0" w:rsidRPr="00577606" w:rsidRDefault="00E60596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741" w14:textId="77777777" w:rsidR="006512A0" w:rsidRPr="00577606" w:rsidRDefault="00E60596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993" w:type="dxa"/>
          </w:tcPr>
          <w:p w14:paraId="310AD742" w14:textId="77777777" w:rsidR="006512A0" w:rsidRPr="00577606" w:rsidRDefault="00E60596" w:rsidP="00523684">
            <w:pPr>
              <w:pStyle w:val="Tabela"/>
              <w:jc w:val="both"/>
            </w:pPr>
            <w:r>
              <w:t>Texto</w:t>
            </w:r>
          </w:p>
        </w:tc>
        <w:tc>
          <w:tcPr>
            <w:tcW w:w="1984" w:type="dxa"/>
          </w:tcPr>
          <w:p w14:paraId="310AD743" w14:textId="77777777" w:rsidR="006512A0" w:rsidRPr="00577606" w:rsidRDefault="00E60596" w:rsidP="00523684">
            <w:pPr>
              <w:pStyle w:val="Tabela"/>
              <w:jc w:val="both"/>
            </w:pPr>
            <w:r>
              <w:t>Tamanho máximo de 250 caracteres</w:t>
            </w:r>
          </w:p>
        </w:tc>
      </w:tr>
      <w:tr w:rsidR="006512A0" w:rsidRPr="00577606" w14:paraId="310AD74C" w14:textId="77777777" w:rsidTr="00737C03">
        <w:trPr>
          <w:cantSplit/>
        </w:trPr>
        <w:tc>
          <w:tcPr>
            <w:tcW w:w="1063" w:type="dxa"/>
          </w:tcPr>
          <w:p w14:paraId="310AD745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310AD746" w14:textId="77777777" w:rsidR="006512A0" w:rsidRPr="00577606" w:rsidRDefault="008E2748" w:rsidP="00B22A42">
            <w:pPr>
              <w:pStyle w:val="Tabela"/>
              <w:jc w:val="both"/>
            </w:pPr>
            <w:r>
              <w:t xml:space="preserve">Data do </w:t>
            </w:r>
            <w:r w:rsidR="00B22A42">
              <w:t>Vencimento</w:t>
            </w:r>
          </w:p>
        </w:tc>
        <w:tc>
          <w:tcPr>
            <w:tcW w:w="1315" w:type="dxa"/>
          </w:tcPr>
          <w:p w14:paraId="310AD747" w14:textId="77777777" w:rsidR="006512A0" w:rsidRPr="00577606" w:rsidRDefault="00E60596" w:rsidP="00B22A42">
            <w:pPr>
              <w:pStyle w:val="Tabela"/>
              <w:jc w:val="both"/>
            </w:pPr>
            <w:r>
              <w:t xml:space="preserve">Data em que </w:t>
            </w:r>
            <w:r w:rsidR="00B22A42">
              <w:t>a mensalidade vence</w:t>
            </w:r>
          </w:p>
        </w:tc>
        <w:tc>
          <w:tcPr>
            <w:tcW w:w="1134" w:type="dxa"/>
          </w:tcPr>
          <w:p w14:paraId="310AD748" w14:textId="77777777" w:rsidR="006512A0" w:rsidRPr="00577606" w:rsidRDefault="00E60596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749" w14:textId="77777777" w:rsidR="006512A0" w:rsidRPr="00577606" w:rsidRDefault="00E60596" w:rsidP="00523684">
            <w:pPr>
              <w:pStyle w:val="Tabela"/>
              <w:jc w:val="both"/>
            </w:pPr>
            <w:r>
              <w:t>DD/MM/AAAA</w:t>
            </w:r>
          </w:p>
        </w:tc>
        <w:tc>
          <w:tcPr>
            <w:tcW w:w="993" w:type="dxa"/>
          </w:tcPr>
          <w:p w14:paraId="310AD74A" w14:textId="77777777" w:rsidR="006512A0" w:rsidRPr="00577606" w:rsidRDefault="00E60596" w:rsidP="00E60596">
            <w:pPr>
              <w:pStyle w:val="Tabela"/>
              <w:jc w:val="both"/>
            </w:pPr>
            <w:r>
              <w:t>Data</w:t>
            </w:r>
          </w:p>
        </w:tc>
        <w:tc>
          <w:tcPr>
            <w:tcW w:w="1984" w:type="dxa"/>
          </w:tcPr>
          <w:p w14:paraId="310AD74B" w14:textId="77777777" w:rsidR="006512A0" w:rsidRPr="00577606" w:rsidRDefault="00E60596" w:rsidP="00E60596">
            <w:pPr>
              <w:pStyle w:val="Tabela"/>
              <w:jc w:val="both"/>
            </w:pPr>
            <w:r>
              <w:t>Tamanho máximo de 10 caracteres</w:t>
            </w:r>
          </w:p>
        </w:tc>
      </w:tr>
      <w:tr w:rsidR="006512A0" w:rsidRPr="00577606" w14:paraId="310AD754" w14:textId="77777777" w:rsidTr="00737C03">
        <w:trPr>
          <w:cantSplit/>
        </w:trPr>
        <w:tc>
          <w:tcPr>
            <w:tcW w:w="1063" w:type="dxa"/>
          </w:tcPr>
          <w:p w14:paraId="310AD74D" w14:textId="77777777" w:rsidR="006512A0" w:rsidRPr="00577606" w:rsidRDefault="006512A0" w:rsidP="00523684">
            <w:pPr>
              <w:pStyle w:val="Tabela"/>
              <w:numPr>
                <w:ilvl w:val="0"/>
                <w:numId w:val="10"/>
              </w:numPr>
              <w:jc w:val="both"/>
            </w:pPr>
          </w:p>
        </w:tc>
        <w:tc>
          <w:tcPr>
            <w:tcW w:w="1427" w:type="dxa"/>
          </w:tcPr>
          <w:p w14:paraId="310AD74E" w14:textId="77777777" w:rsidR="006512A0" w:rsidRPr="00577606" w:rsidRDefault="00E60596" w:rsidP="00B22A42">
            <w:pPr>
              <w:pStyle w:val="Tabela"/>
              <w:jc w:val="both"/>
            </w:pPr>
            <w:r>
              <w:t xml:space="preserve">Data </w:t>
            </w:r>
            <w:r w:rsidR="00B22A42">
              <w:t xml:space="preserve">Do </w:t>
            </w:r>
            <w:r>
              <w:t>Pagamento</w:t>
            </w:r>
          </w:p>
        </w:tc>
        <w:tc>
          <w:tcPr>
            <w:tcW w:w="1315" w:type="dxa"/>
          </w:tcPr>
          <w:p w14:paraId="310AD74F" w14:textId="77777777" w:rsidR="006512A0" w:rsidRPr="00577606" w:rsidRDefault="00E60596" w:rsidP="00B22A42">
            <w:pPr>
              <w:pStyle w:val="Tabela"/>
              <w:jc w:val="both"/>
            </w:pPr>
            <w:r>
              <w:t xml:space="preserve">Data do pagamento </w:t>
            </w:r>
            <w:r w:rsidR="00B22A42">
              <w:t xml:space="preserve">da </w:t>
            </w:r>
            <w:r w:rsidR="00AE54EB">
              <w:t>mensalidade</w:t>
            </w:r>
            <w:r>
              <w:t>.</w:t>
            </w:r>
          </w:p>
        </w:tc>
        <w:tc>
          <w:tcPr>
            <w:tcW w:w="1134" w:type="dxa"/>
          </w:tcPr>
          <w:p w14:paraId="310AD750" w14:textId="77777777" w:rsidR="006512A0" w:rsidRPr="00577606" w:rsidRDefault="00E60596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751" w14:textId="77777777" w:rsidR="006512A0" w:rsidRPr="00577606" w:rsidRDefault="00E60596" w:rsidP="00523684">
            <w:pPr>
              <w:pStyle w:val="Tabela"/>
              <w:jc w:val="both"/>
            </w:pPr>
            <w:r>
              <w:t>DD/MM/AAAA</w:t>
            </w:r>
          </w:p>
        </w:tc>
        <w:tc>
          <w:tcPr>
            <w:tcW w:w="993" w:type="dxa"/>
          </w:tcPr>
          <w:p w14:paraId="310AD752" w14:textId="77777777" w:rsidR="006512A0" w:rsidRPr="00577606" w:rsidRDefault="00E60596" w:rsidP="00523684">
            <w:pPr>
              <w:pStyle w:val="Tabela"/>
              <w:jc w:val="both"/>
            </w:pPr>
            <w:r>
              <w:t>Data</w:t>
            </w:r>
          </w:p>
        </w:tc>
        <w:tc>
          <w:tcPr>
            <w:tcW w:w="1984" w:type="dxa"/>
          </w:tcPr>
          <w:p w14:paraId="310AD753" w14:textId="77777777" w:rsidR="006512A0" w:rsidRPr="00577606" w:rsidRDefault="00E60596" w:rsidP="00E60596">
            <w:pPr>
              <w:pStyle w:val="Tabela"/>
              <w:jc w:val="both"/>
            </w:pPr>
            <w:r>
              <w:t>Tamanho máximo de 10 caracteres</w:t>
            </w:r>
          </w:p>
        </w:tc>
      </w:tr>
    </w:tbl>
    <w:p w14:paraId="310AD755" w14:textId="77777777" w:rsidR="006512A0" w:rsidRPr="00577606" w:rsidRDefault="006512A0" w:rsidP="00523684">
      <w:pPr>
        <w:pStyle w:val="Heading4"/>
        <w:jc w:val="both"/>
      </w:pPr>
      <w:bookmarkStart w:id="20" w:name="_Toc10987137"/>
      <w:r w:rsidRPr="00577606">
        <w:t>Comandos</w:t>
      </w:r>
      <w:bookmarkEnd w:id="2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310AD75A" w14:textId="77777777" w:rsidTr="00737C03">
        <w:trPr>
          <w:cantSplit/>
        </w:trPr>
        <w:tc>
          <w:tcPr>
            <w:tcW w:w="1063" w:type="dxa"/>
          </w:tcPr>
          <w:p w14:paraId="310AD756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310AD757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310AD758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310AD759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6512A0" w:rsidRPr="00577606" w14:paraId="310AD75F" w14:textId="77777777" w:rsidTr="00737C03">
        <w:trPr>
          <w:cantSplit/>
        </w:trPr>
        <w:tc>
          <w:tcPr>
            <w:tcW w:w="1063" w:type="dxa"/>
          </w:tcPr>
          <w:p w14:paraId="310AD75B" w14:textId="77777777" w:rsidR="006512A0" w:rsidRPr="00577606" w:rsidRDefault="006512A0" w:rsidP="00523684">
            <w:pPr>
              <w:pStyle w:val="Tabela"/>
              <w:numPr>
                <w:ilvl w:val="0"/>
                <w:numId w:val="11"/>
              </w:numPr>
              <w:jc w:val="both"/>
            </w:pPr>
          </w:p>
        </w:tc>
        <w:tc>
          <w:tcPr>
            <w:tcW w:w="1559" w:type="dxa"/>
          </w:tcPr>
          <w:p w14:paraId="310AD75C" w14:textId="77777777" w:rsidR="006512A0" w:rsidRPr="00577606" w:rsidRDefault="006F71FC" w:rsidP="00523684">
            <w:pPr>
              <w:pStyle w:val="Tabela"/>
              <w:jc w:val="both"/>
            </w:pPr>
            <w:r>
              <w:t>Incluir</w:t>
            </w:r>
          </w:p>
        </w:tc>
        <w:tc>
          <w:tcPr>
            <w:tcW w:w="4111" w:type="dxa"/>
          </w:tcPr>
          <w:p w14:paraId="310AD75D" w14:textId="77777777" w:rsidR="006512A0" w:rsidRPr="00577606" w:rsidRDefault="006F71FC" w:rsidP="006F71FC">
            <w:pPr>
              <w:pStyle w:val="Tabela"/>
              <w:jc w:val="both"/>
            </w:pPr>
            <w:r>
              <w:t>Solicita a inclusão d</w:t>
            </w:r>
            <w:r w:rsidR="00E60596">
              <w:t>o pagamento de um Aluno</w:t>
            </w:r>
            <w:r>
              <w:t>.</w:t>
            </w:r>
          </w:p>
        </w:tc>
        <w:tc>
          <w:tcPr>
            <w:tcW w:w="2457" w:type="dxa"/>
          </w:tcPr>
          <w:p w14:paraId="310AD75E" w14:textId="77777777" w:rsidR="006512A0" w:rsidRPr="00577606" w:rsidRDefault="00E60596" w:rsidP="00523684">
            <w:pPr>
              <w:pStyle w:val="Tabela"/>
              <w:jc w:val="both"/>
            </w:pPr>
            <w:proofErr w:type="gramStart"/>
            <w:r>
              <w:t>Sempre Habilitado</w:t>
            </w:r>
            <w:proofErr w:type="gramEnd"/>
          </w:p>
        </w:tc>
      </w:tr>
      <w:tr w:rsidR="006F71FC" w:rsidRPr="00577606" w14:paraId="310AD764" w14:textId="77777777" w:rsidTr="00737C03">
        <w:trPr>
          <w:cantSplit/>
        </w:trPr>
        <w:tc>
          <w:tcPr>
            <w:tcW w:w="1063" w:type="dxa"/>
          </w:tcPr>
          <w:p w14:paraId="310AD760" w14:textId="77777777" w:rsidR="006F71FC" w:rsidRPr="00577606" w:rsidRDefault="006F71FC" w:rsidP="00523684">
            <w:pPr>
              <w:pStyle w:val="Tabela"/>
              <w:numPr>
                <w:ilvl w:val="0"/>
                <w:numId w:val="11"/>
              </w:numPr>
              <w:jc w:val="both"/>
            </w:pPr>
          </w:p>
        </w:tc>
        <w:tc>
          <w:tcPr>
            <w:tcW w:w="1559" w:type="dxa"/>
          </w:tcPr>
          <w:p w14:paraId="310AD761" w14:textId="77777777" w:rsidR="006F71FC" w:rsidRDefault="006F71FC" w:rsidP="00523684">
            <w:pPr>
              <w:pStyle w:val="Tabela"/>
              <w:jc w:val="both"/>
            </w:pPr>
            <w:r>
              <w:t>Editar</w:t>
            </w:r>
          </w:p>
        </w:tc>
        <w:tc>
          <w:tcPr>
            <w:tcW w:w="4111" w:type="dxa"/>
          </w:tcPr>
          <w:p w14:paraId="310AD762" w14:textId="77777777" w:rsidR="006F71FC" w:rsidRDefault="006F71FC" w:rsidP="006F71FC">
            <w:pPr>
              <w:pStyle w:val="Tabela"/>
              <w:jc w:val="both"/>
            </w:pPr>
            <w:r>
              <w:t>Solicita a edição de um pagamento.</w:t>
            </w:r>
          </w:p>
        </w:tc>
        <w:tc>
          <w:tcPr>
            <w:tcW w:w="2457" w:type="dxa"/>
          </w:tcPr>
          <w:p w14:paraId="310AD763" w14:textId="77777777" w:rsidR="006F71FC" w:rsidRDefault="006F71FC" w:rsidP="00AE54EB">
            <w:pPr>
              <w:pStyle w:val="Tabela"/>
              <w:jc w:val="both"/>
            </w:pPr>
            <w:r>
              <w:t xml:space="preserve">Visível caso algum </w:t>
            </w:r>
            <w:r w:rsidR="00AE54EB">
              <w:t>registro</w:t>
            </w:r>
            <w:r>
              <w:t xml:space="preserve"> ainda não tenha a data de pagamento preenchida.</w:t>
            </w:r>
          </w:p>
        </w:tc>
      </w:tr>
      <w:tr w:rsidR="00AE54EB" w:rsidRPr="00577606" w14:paraId="310AD769" w14:textId="77777777" w:rsidTr="00737C03">
        <w:trPr>
          <w:cantSplit/>
        </w:trPr>
        <w:tc>
          <w:tcPr>
            <w:tcW w:w="1063" w:type="dxa"/>
          </w:tcPr>
          <w:p w14:paraId="310AD765" w14:textId="77777777" w:rsidR="00AE54EB" w:rsidRPr="00577606" w:rsidRDefault="00AE54EB" w:rsidP="00523684">
            <w:pPr>
              <w:pStyle w:val="Tabela"/>
              <w:numPr>
                <w:ilvl w:val="0"/>
                <w:numId w:val="11"/>
              </w:numPr>
              <w:jc w:val="both"/>
            </w:pPr>
          </w:p>
        </w:tc>
        <w:tc>
          <w:tcPr>
            <w:tcW w:w="1559" w:type="dxa"/>
          </w:tcPr>
          <w:p w14:paraId="310AD766" w14:textId="77777777" w:rsidR="00AE54EB" w:rsidRDefault="00AE54EB" w:rsidP="00523684">
            <w:pPr>
              <w:pStyle w:val="Tabela"/>
              <w:jc w:val="both"/>
            </w:pPr>
            <w:r>
              <w:t>Confirmar</w:t>
            </w:r>
          </w:p>
        </w:tc>
        <w:tc>
          <w:tcPr>
            <w:tcW w:w="4111" w:type="dxa"/>
          </w:tcPr>
          <w:p w14:paraId="310AD767" w14:textId="77777777" w:rsidR="00AE54EB" w:rsidRDefault="00AE54EB" w:rsidP="006F71FC">
            <w:pPr>
              <w:pStyle w:val="Tabela"/>
              <w:jc w:val="both"/>
            </w:pPr>
            <w:r>
              <w:t>Persistem os dados preenchidos no formulário.</w:t>
            </w:r>
          </w:p>
        </w:tc>
        <w:tc>
          <w:tcPr>
            <w:tcW w:w="2457" w:type="dxa"/>
          </w:tcPr>
          <w:p w14:paraId="310AD768" w14:textId="77777777" w:rsidR="00AE54EB" w:rsidRDefault="00AE54EB" w:rsidP="00523684">
            <w:pPr>
              <w:pStyle w:val="Tabela"/>
              <w:jc w:val="both"/>
            </w:pPr>
            <w:proofErr w:type="gramStart"/>
            <w:r>
              <w:t>Sempre Habilitado</w:t>
            </w:r>
            <w:proofErr w:type="gramEnd"/>
            <w:r>
              <w:t>.</w:t>
            </w:r>
          </w:p>
        </w:tc>
      </w:tr>
    </w:tbl>
    <w:p w14:paraId="310AD76A" w14:textId="77777777" w:rsidR="006512A0" w:rsidRDefault="006512A0" w:rsidP="00523684">
      <w:pPr>
        <w:pStyle w:val="BodyText"/>
        <w:jc w:val="both"/>
        <w:rPr>
          <w:highlight w:val="yellow"/>
        </w:rPr>
      </w:pPr>
    </w:p>
    <w:p w14:paraId="310AD76B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6C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6D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6E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6F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0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1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2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3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4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5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6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7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8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9" w14:textId="77777777" w:rsidR="00AE54EB" w:rsidRDefault="00AE54EB" w:rsidP="00523684">
      <w:pPr>
        <w:pStyle w:val="BodyText"/>
        <w:jc w:val="both"/>
        <w:rPr>
          <w:highlight w:val="yellow"/>
        </w:rPr>
      </w:pPr>
    </w:p>
    <w:p w14:paraId="310AD77A" w14:textId="77777777" w:rsidR="006512A0" w:rsidRPr="00577606" w:rsidRDefault="006512A0" w:rsidP="00523684">
      <w:pPr>
        <w:pStyle w:val="Heading3"/>
        <w:jc w:val="both"/>
      </w:pPr>
      <w:bookmarkStart w:id="21" w:name="_Toc10987138"/>
      <w:r w:rsidRPr="00577606">
        <w:lastRenderedPageBreak/>
        <w:t xml:space="preserve">Interface de usuário </w:t>
      </w:r>
      <w:bookmarkEnd w:id="21"/>
      <w:r w:rsidR="0091720F">
        <w:rPr>
          <w:rFonts w:ascii="Verdana" w:hAnsi="Verdana"/>
          <w:sz w:val="20"/>
        </w:rPr>
        <w:t xml:space="preserve">Consultar </w:t>
      </w:r>
      <w:r w:rsidR="00B22A42" w:rsidRPr="005B20C2">
        <w:rPr>
          <w:rFonts w:ascii="Verdana" w:hAnsi="Verdana"/>
          <w:sz w:val="20"/>
        </w:rPr>
        <w:t>Alunos Inadimplentes</w:t>
      </w:r>
    </w:p>
    <w:p w14:paraId="310AD77B" w14:textId="77777777" w:rsidR="006512A0" w:rsidRPr="00577606" w:rsidRDefault="006512A0" w:rsidP="00523684">
      <w:pPr>
        <w:pStyle w:val="Heading4"/>
        <w:jc w:val="both"/>
      </w:pPr>
      <w:bookmarkStart w:id="22" w:name="_Toc10987139"/>
      <w:r w:rsidRPr="00577606">
        <w:t>Leiaute sugerido</w:t>
      </w:r>
      <w:bookmarkEnd w:id="22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310AD77D" w14:textId="77777777" w:rsidTr="00737C03">
        <w:trPr>
          <w:trHeight w:val="645"/>
        </w:trPr>
        <w:tc>
          <w:tcPr>
            <w:tcW w:w="9284" w:type="dxa"/>
          </w:tcPr>
          <w:p w14:paraId="310AD77C" w14:textId="77777777" w:rsidR="006512A0" w:rsidRPr="00577606" w:rsidRDefault="00150F3D" w:rsidP="00100B03">
            <w:pPr>
              <w:pStyle w:val="Tabela"/>
              <w:jc w:val="center"/>
            </w:pPr>
            <w:r>
              <w:rPr>
                <w:noProof/>
              </w:rPr>
              <w:drawing>
                <wp:inline distT="0" distB="0" distL="0" distR="0" wp14:anchorId="310AD89E" wp14:editId="310AD89F">
                  <wp:extent cx="2781300" cy="2228850"/>
                  <wp:effectExtent l="0" t="0" r="0" b="0"/>
                  <wp:docPr id="4" name="Imagem 4" descr="Snap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nap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0AD77E" w14:textId="77777777" w:rsidR="006512A0" w:rsidRPr="00577606" w:rsidRDefault="006512A0" w:rsidP="00523684">
      <w:pPr>
        <w:pStyle w:val="Heading4"/>
        <w:jc w:val="both"/>
      </w:pPr>
      <w:bookmarkStart w:id="23" w:name="_Toc10987140"/>
      <w:r w:rsidRPr="00577606">
        <w:t>Campos</w:t>
      </w:r>
      <w:bookmarkEnd w:id="23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14:paraId="310AD786" w14:textId="77777777" w:rsidTr="00737C03">
        <w:trPr>
          <w:cantSplit/>
          <w:trHeight w:val="134"/>
        </w:trPr>
        <w:tc>
          <w:tcPr>
            <w:tcW w:w="1063" w:type="dxa"/>
          </w:tcPr>
          <w:p w14:paraId="310AD77F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310AD780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310AD781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310AD782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310AD783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14:paraId="310AD784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14:paraId="310AD785" w14:textId="77777777" w:rsidR="006512A0" w:rsidRPr="00577606" w:rsidRDefault="006512A0" w:rsidP="00523684">
            <w:pPr>
              <w:pStyle w:val="Tabela"/>
              <w:jc w:val="both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6512A0" w:rsidRPr="00577606" w14:paraId="310AD78E" w14:textId="77777777" w:rsidTr="00737C03">
        <w:trPr>
          <w:cantSplit/>
        </w:trPr>
        <w:tc>
          <w:tcPr>
            <w:tcW w:w="1063" w:type="dxa"/>
          </w:tcPr>
          <w:p w14:paraId="310AD787" w14:textId="77777777" w:rsidR="006512A0" w:rsidRPr="00577606" w:rsidRDefault="006512A0" w:rsidP="00523684">
            <w:pPr>
              <w:pStyle w:val="Tabela"/>
              <w:numPr>
                <w:ilvl w:val="0"/>
                <w:numId w:val="12"/>
              </w:numPr>
              <w:jc w:val="both"/>
            </w:pPr>
          </w:p>
        </w:tc>
        <w:tc>
          <w:tcPr>
            <w:tcW w:w="1427" w:type="dxa"/>
          </w:tcPr>
          <w:p w14:paraId="310AD788" w14:textId="77777777" w:rsidR="006512A0" w:rsidRPr="00577606" w:rsidRDefault="00F644C7" w:rsidP="00523684">
            <w:pPr>
              <w:pStyle w:val="Tabela"/>
              <w:jc w:val="both"/>
            </w:pPr>
            <w:r>
              <w:t>Data Inicial</w:t>
            </w:r>
          </w:p>
        </w:tc>
        <w:tc>
          <w:tcPr>
            <w:tcW w:w="1315" w:type="dxa"/>
          </w:tcPr>
          <w:p w14:paraId="310AD789" w14:textId="77777777" w:rsidR="006512A0" w:rsidRPr="00577606" w:rsidRDefault="00F644C7" w:rsidP="00523684">
            <w:pPr>
              <w:pStyle w:val="Tabela"/>
              <w:jc w:val="both"/>
            </w:pPr>
            <w:r>
              <w:t>Data inicial do período a ser consultado</w:t>
            </w:r>
          </w:p>
        </w:tc>
        <w:tc>
          <w:tcPr>
            <w:tcW w:w="1134" w:type="dxa"/>
          </w:tcPr>
          <w:p w14:paraId="310AD78A" w14:textId="77777777" w:rsidR="006512A0" w:rsidRPr="00577606" w:rsidRDefault="00F644C7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78B" w14:textId="77777777" w:rsidR="006512A0" w:rsidRPr="00577606" w:rsidRDefault="00F644C7" w:rsidP="00523684">
            <w:pPr>
              <w:pStyle w:val="Tabela"/>
              <w:jc w:val="both"/>
            </w:pPr>
            <w:r>
              <w:t>DD/MM/AAA</w:t>
            </w:r>
            <w:r w:rsidR="006F71FC">
              <w:t>A</w:t>
            </w:r>
          </w:p>
        </w:tc>
        <w:tc>
          <w:tcPr>
            <w:tcW w:w="993" w:type="dxa"/>
          </w:tcPr>
          <w:p w14:paraId="310AD78C" w14:textId="77777777" w:rsidR="006512A0" w:rsidRPr="00577606" w:rsidRDefault="00F644C7" w:rsidP="00523684">
            <w:pPr>
              <w:pStyle w:val="Tabela"/>
              <w:jc w:val="both"/>
            </w:pPr>
            <w:r>
              <w:t>Data</w:t>
            </w:r>
          </w:p>
        </w:tc>
        <w:tc>
          <w:tcPr>
            <w:tcW w:w="1984" w:type="dxa"/>
          </w:tcPr>
          <w:p w14:paraId="310AD78D" w14:textId="77777777" w:rsidR="006512A0" w:rsidRPr="00577606" w:rsidRDefault="00F644C7" w:rsidP="00523684">
            <w:pPr>
              <w:pStyle w:val="Tabela"/>
              <w:jc w:val="both"/>
            </w:pPr>
            <w:r>
              <w:t>Tamanho máximo de 10 caracteres</w:t>
            </w:r>
          </w:p>
        </w:tc>
      </w:tr>
      <w:tr w:rsidR="006512A0" w:rsidRPr="00577606" w14:paraId="310AD796" w14:textId="77777777" w:rsidTr="00737C03">
        <w:trPr>
          <w:cantSplit/>
        </w:trPr>
        <w:tc>
          <w:tcPr>
            <w:tcW w:w="1063" w:type="dxa"/>
          </w:tcPr>
          <w:p w14:paraId="310AD78F" w14:textId="77777777" w:rsidR="006512A0" w:rsidRPr="00577606" w:rsidRDefault="006512A0" w:rsidP="00523684">
            <w:pPr>
              <w:pStyle w:val="Tabela"/>
              <w:numPr>
                <w:ilvl w:val="0"/>
                <w:numId w:val="12"/>
              </w:numPr>
              <w:jc w:val="both"/>
            </w:pPr>
          </w:p>
        </w:tc>
        <w:tc>
          <w:tcPr>
            <w:tcW w:w="1427" w:type="dxa"/>
          </w:tcPr>
          <w:p w14:paraId="310AD790" w14:textId="77777777" w:rsidR="006512A0" w:rsidRPr="00577606" w:rsidRDefault="00F644C7" w:rsidP="00523684">
            <w:pPr>
              <w:pStyle w:val="Tabela"/>
              <w:jc w:val="both"/>
            </w:pPr>
            <w:r>
              <w:t>Data Final</w:t>
            </w:r>
          </w:p>
        </w:tc>
        <w:tc>
          <w:tcPr>
            <w:tcW w:w="1315" w:type="dxa"/>
          </w:tcPr>
          <w:p w14:paraId="310AD791" w14:textId="77777777" w:rsidR="006512A0" w:rsidRPr="00577606" w:rsidRDefault="00F644C7" w:rsidP="00F644C7">
            <w:pPr>
              <w:pStyle w:val="Tabela"/>
              <w:jc w:val="both"/>
            </w:pPr>
            <w:r>
              <w:t>Data final do período a ser consultado</w:t>
            </w:r>
          </w:p>
        </w:tc>
        <w:tc>
          <w:tcPr>
            <w:tcW w:w="1134" w:type="dxa"/>
          </w:tcPr>
          <w:p w14:paraId="310AD792" w14:textId="77777777" w:rsidR="006512A0" w:rsidRPr="00577606" w:rsidRDefault="00F644C7" w:rsidP="00523684">
            <w:pPr>
              <w:pStyle w:val="Tabela"/>
              <w:jc w:val="both"/>
            </w:pPr>
            <w:r>
              <w:t>-</w:t>
            </w:r>
          </w:p>
        </w:tc>
        <w:tc>
          <w:tcPr>
            <w:tcW w:w="1275" w:type="dxa"/>
          </w:tcPr>
          <w:p w14:paraId="310AD793" w14:textId="77777777" w:rsidR="006512A0" w:rsidRPr="00577606" w:rsidRDefault="00F644C7" w:rsidP="00523684">
            <w:pPr>
              <w:pStyle w:val="Tabela"/>
              <w:jc w:val="both"/>
            </w:pPr>
            <w:r>
              <w:t>DD/MM/AAA</w:t>
            </w:r>
            <w:r w:rsidR="006F71FC">
              <w:t>A</w:t>
            </w:r>
          </w:p>
        </w:tc>
        <w:tc>
          <w:tcPr>
            <w:tcW w:w="993" w:type="dxa"/>
          </w:tcPr>
          <w:p w14:paraId="310AD794" w14:textId="77777777" w:rsidR="006512A0" w:rsidRPr="00577606" w:rsidRDefault="00F644C7" w:rsidP="00523684">
            <w:pPr>
              <w:pStyle w:val="Tabela"/>
              <w:jc w:val="both"/>
            </w:pPr>
            <w:r>
              <w:t>Data</w:t>
            </w:r>
          </w:p>
        </w:tc>
        <w:tc>
          <w:tcPr>
            <w:tcW w:w="1984" w:type="dxa"/>
          </w:tcPr>
          <w:p w14:paraId="310AD795" w14:textId="77777777" w:rsidR="006512A0" w:rsidRPr="00577606" w:rsidRDefault="00F644C7" w:rsidP="00523684">
            <w:pPr>
              <w:pStyle w:val="Tabela"/>
              <w:jc w:val="both"/>
            </w:pPr>
            <w:r>
              <w:t>Tamanho máximo de 10 caracteres</w:t>
            </w:r>
          </w:p>
        </w:tc>
      </w:tr>
    </w:tbl>
    <w:p w14:paraId="310AD797" w14:textId="77777777" w:rsidR="006512A0" w:rsidRPr="00577606" w:rsidRDefault="006512A0" w:rsidP="00523684">
      <w:pPr>
        <w:pStyle w:val="Heading4"/>
        <w:jc w:val="both"/>
      </w:pPr>
      <w:bookmarkStart w:id="24" w:name="_Toc10987141"/>
      <w:r w:rsidRPr="00577606">
        <w:t>Comandos</w:t>
      </w:r>
      <w:bookmarkEnd w:id="24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310AD79C" w14:textId="77777777" w:rsidTr="00737C03">
        <w:trPr>
          <w:cantSplit/>
        </w:trPr>
        <w:tc>
          <w:tcPr>
            <w:tcW w:w="1063" w:type="dxa"/>
          </w:tcPr>
          <w:p w14:paraId="310AD798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310AD799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310AD79A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310AD79B" w14:textId="77777777" w:rsidR="006512A0" w:rsidRPr="00577606" w:rsidRDefault="006512A0" w:rsidP="00523684">
            <w:pPr>
              <w:pStyle w:val="Tabela"/>
              <w:jc w:val="both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6512A0" w:rsidRPr="00577606" w14:paraId="310AD7A1" w14:textId="77777777" w:rsidTr="00737C03">
        <w:trPr>
          <w:cantSplit/>
        </w:trPr>
        <w:tc>
          <w:tcPr>
            <w:tcW w:w="1063" w:type="dxa"/>
          </w:tcPr>
          <w:p w14:paraId="310AD79D" w14:textId="77777777" w:rsidR="006512A0" w:rsidRPr="00577606" w:rsidRDefault="006512A0" w:rsidP="00523684">
            <w:pPr>
              <w:pStyle w:val="Tabela"/>
              <w:numPr>
                <w:ilvl w:val="0"/>
                <w:numId w:val="13"/>
              </w:numPr>
              <w:jc w:val="both"/>
            </w:pPr>
          </w:p>
        </w:tc>
        <w:tc>
          <w:tcPr>
            <w:tcW w:w="1559" w:type="dxa"/>
          </w:tcPr>
          <w:p w14:paraId="310AD79E" w14:textId="77777777" w:rsidR="006512A0" w:rsidRPr="00577606" w:rsidRDefault="00F644C7" w:rsidP="00523684">
            <w:pPr>
              <w:pStyle w:val="Tabela"/>
              <w:jc w:val="both"/>
            </w:pPr>
            <w:r>
              <w:t>Buscar</w:t>
            </w:r>
          </w:p>
        </w:tc>
        <w:tc>
          <w:tcPr>
            <w:tcW w:w="4111" w:type="dxa"/>
          </w:tcPr>
          <w:p w14:paraId="310AD79F" w14:textId="77777777" w:rsidR="006512A0" w:rsidRPr="00577606" w:rsidRDefault="006F71FC" w:rsidP="00523684">
            <w:pPr>
              <w:pStyle w:val="Tabela"/>
              <w:jc w:val="both"/>
            </w:pPr>
            <w:r>
              <w:t>Solicita a p</w:t>
            </w:r>
            <w:r w:rsidR="00F644C7">
              <w:t xml:space="preserve">esquisa </w:t>
            </w:r>
            <w:r>
              <w:t xml:space="preserve">de </w:t>
            </w:r>
            <w:r w:rsidR="00F644C7">
              <w:t>todos os alunos inadimplentes no período solicitado.</w:t>
            </w:r>
          </w:p>
        </w:tc>
        <w:tc>
          <w:tcPr>
            <w:tcW w:w="2457" w:type="dxa"/>
          </w:tcPr>
          <w:p w14:paraId="310AD7A0" w14:textId="77777777" w:rsidR="006512A0" w:rsidRPr="00577606" w:rsidRDefault="00F644C7" w:rsidP="00523684">
            <w:pPr>
              <w:pStyle w:val="Tabela"/>
              <w:jc w:val="both"/>
            </w:pPr>
            <w:r>
              <w:t>Sempre habilitado.</w:t>
            </w:r>
          </w:p>
        </w:tc>
      </w:tr>
    </w:tbl>
    <w:p w14:paraId="310AD7A2" w14:textId="77777777" w:rsidR="006512A0" w:rsidRPr="006512A0" w:rsidRDefault="006512A0" w:rsidP="00523684">
      <w:pPr>
        <w:pStyle w:val="BodyText"/>
        <w:jc w:val="both"/>
        <w:rPr>
          <w:highlight w:val="yellow"/>
        </w:rPr>
      </w:pPr>
    </w:p>
    <w:p w14:paraId="310AD7A3" w14:textId="77777777" w:rsidR="006512A0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5" w:name="_Toc10987142"/>
      <w:r>
        <w:rPr>
          <w:rFonts w:ascii="Times New Roman" w:hAnsi="Times New Roman"/>
        </w:rPr>
        <w:lastRenderedPageBreak/>
        <w:t>Especificação de requisitos de casos de uso</w:t>
      </w:r>
      <w:bookmarkEnd w:id="25"/>
      <w:r w:rsidRPr="006512A0">
        <w:rPr>
          <w:rFonts w:ascii="Times New Roman" w:hAnsi="Times New Roman"/>
        </w:rPr>
        <w:t xml:space="preserve"> </w:t>
      </w:r>
    </w:p>
    <w:p w14:paraId="310AD7A4" w14:textId="77777777" w:rsidR="009E4682" w:rsidRPr="006512A0" w:rsidRDefault="009E4682" w:rsidP="00523684">
      <w:pPr>
        <w:pStyle w:val="Heading3"/>
        <w:jc w:val="both"/>
      </w:pPr>
      <w:bookmarkStart w:id="26" w:name="_Toc10987143"/>
      <w:r w:rsidRPr="006512A0">
        <w:t xml:space="preserve">Caso de uso </w:t>
      </w:r>
      <w:bookmarkEnd w:id="26"/>
      <w:r w:rsidR="005660CA">
        <w:t>Manter</w:t>
      </w:r>
      <w:r w:rsidR="00A10327">
        <w:t xml:space="preserve"> </w:t>
      </w:r>
      <w:r w:rsidR="00D1631F">
        <w:t>Alun</w:t>
      </w:r>
      <w:r w:rsidR="004402E8">
        <w:t>o</w:t>
      </w:r>
      <w:r w:rsidR="00A10327">
        <w:t>s</w:t>
      </w:r>
    </w:p>
    <w:p w14:paraId="310AD7A5" w14:textId="77777777" w:rsidR="009E4682" w:rsidRPr="00577606" w:rsidRDefault="009E4682" w:rsidP="00523684">
      <w:pPr>
        <w:pStyle w:val="Heading4"/>
        <w:jc w:val="both"/>
      </w:pPr>
      <w:bookmarkStart w:id="27" w:name="_Toc10987144"/>
      <w:r w:rsidRPr="00577606">
        <w:t>Precondições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310AD7A7" w14:textId="77777777">
        <w:trPr>
          <w:trHeight w:val="867"/>
        </w:trPr>
        <w:tc>
          <w:tcPr>
            <w:tcW w:w="9212" w:type="dxa"/>
          </w:tcPr>
          <w:p w14:paraId="310AD7A6" w14:textId="77777777" w:rsidR="009059F7" w:rsidRPr="00577606" w:rsidRDefault="00D1631F" w:rsidP="00523684">
            <w:pPr>
              <w:pStyle w:val="Tabela"/>
              <w:numPr>
                <w:ilvl w:val="0"/>
                <w:numId w:val="7"/>
              </w:numPr>
              <w:jc w:val="both"/>
            </w:pPr>
            <w:r>
              <w:t xml:space="preserve">O </w:t>
            </w:r>
            <w:r w:rsidR="004402E8">
              <w:t>usuário precisa estar autenticado como Recepcionista.</w:t>
            </w:r>
          </w:p>
        </w:tc>
      </w:tr>
    </w:tbl>
    <w:p w14:paraId="310AD7A8" w14:textId="77777777" w:rsidR="009E4682" w:rsidRPr="00577606" w:rsidRDefault="009E4682" w:rsidP="00523684">
      <w:pPr>
        <w:pStyle w:val="BodyText"/>
        <w:jc w:val="both"/>
      </w:pPr>
    </w:p>
    <w:p w14:paraId="310AD7A9" w14:textId="77777777" w:rsidR="009E4682" w:rsidRPr="00577606" w:rsidRDefault="009E4682" w:rsidP="00523684">
      <w:pPr>
        <w:pStyle w:val="Heading4"/>
        <w:jc w:val="both"/>
      </w:pPr>
      <w:bookmarkStart w:id="28" w:name="_Toc10987145"/>
      <w:r w:rsidRPr="00577606">
        <w:t>Fluxo principal</w:t>
      </w:r>
      <w:bookmarkEnd w:id="28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310AD7AE" w14:textId="77777777">
        <w:trPr>
          <w:trHeight w:val="797"/>
        </w:trPr>
        <w:tc>
          <w:tcPr>
            <w:tcW w:w="9212" w:type="dxa"/>
          </w:tcPr>
          <w:p w14:paraId="310AD7AA" w14:textId="77777777" w:rsidR="00FA7EF5" w:rsidRDefault="004402E8" w:rsidP="00523684">
            <w:pPr>
              <w:pStyle w:val="Tabela"/>
              <w:numPr>
                <w:ilvl w:val="0"/>
                <w:numId w:val="8"/>
              </w:numPr>
              <w:jc w:val="both"/>
            </w:pPr>
            <w:r>
              <w:t xml:space="preserve">O caso de uso inicia quando o usuário solicita a </w:t>
            </w:r>
            <w:r w:rsidR="00CE60FD">
              <w:t>consulta de alunos matriculados</w:t>
            </w:r>
            <w:r>
              <w:t>.</w:t>
            </w:r>
          </w:p>
          <w:p w14:paraId="310AD7AB" w14:textId="77777777" w:rsidR="004402E8" w:rsidRDefault="004402E8" w:rsidP="00523684">
            <w:pPr>
              <w:pStyle w:val="Tabela"/>
              <w:numPr>
                <w:ilvl w:val="0"/>
                <w:numId w:val="8"/>
              </w:numPr>
              <w:jc w:val="both"/>
            </w:pPr>
            <w:r>
              <w:t xml:space="preserve">O sistema </w:t>
            </w:r>
            <w:r w:rsidR="00CE60FD">
              <w:t>recupera os alunos matriculados.</w:t>
            </w:r>
          </w:p>
          <w:p w14:paraId="310AD7AC" w14:textId="77777777" w:rsidR="00CE60FD" w:rsidRDefault="00CE60FD" w:rsidP="00523684">
            <w:pPr>
              <w:pStyle w:val="Tabela"/>
              <w:numPr>
                <w:ilvl w:val="0"/>
                <w:numId w:val="8"/>
              </w:numPr>
              <w:jc w:val="both"/>
            </w:pPr>
            <w:r>
              <w:t>O sistema exibe os alunos matriculados.</w:t>
            </w:r>
          </w:p>
          <w:p w14:paraId="310AD7AD" w14:textId="77777777" w:rsidR="004402E8" w:rsidRPr="00577606" w:rsidRDefault="004402E8" w:rsidP="00523684">
            <w:pPr>
              <w:pStyle w:val="Tabela"/>
              <w:numPr>
                <w:ilvl w:val="0"/>
                <w:numId w:val="8"/>
              </w:numPr>
              <w:jc w:val="both"/>
            </w:pPr>
            <w:r>
              <w:t>O caso de uso é encerrado.</w:t>
            </w:r>
          </w:p>
        </w:tc>
      </w:tr>
    </w:tbl>
    <w:p w14:paraId="310AD7AF" w14:textId="77777777" w:rsidR="009E4682" w:rsidRPr="00577606" w:rsidRDefault="009E4682" w:rsidP="00523684">
      <w:pPr>
        <w:pStyle w:val="BodyText"/>
        <w:jc w:val="both"/>
      </w:pPr>
    </w:p>
    <w:p w14:paraId="310AD7B0" w14:textId="77777777" w:rsidR="00F46CBE" w:rsidRPr="00577606" w:rsidRDefault="006512A0" w:rsidP="00523684">
      <w:pPr>
        <w:pStyle w:val="Heading4"/>
        <w:jc w:val="both"/>
      </w:pPr>
      <w:bookmarkStart w:id="29" w:name="_Toc10987146"/>
      <w:r>
        <w:t>Fluxo alternativo</w:t>
      </w:r>
      <w:bookmarkEnd w:id="29"/>
      <w:r w:rsidR="00A10327">
        <w:t xml:space="preserve"> </w:t>
      </w:r>
      <w:r w:rsidR="00C874D2">
        <w:t>Incluir</w:t>
      </w:r>
      <w:r w:rsidR="00A10327">
        <w:t xml:space="preserve">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10327" w:rsidRPr="00577606" w14:paraId="310AD7B2" w14:textId="77777777">
        <w:trPr>
          <w:trHeight w:val="797"/>
        </w:trPr>
        <w:tc>
          <w:tcPr>
            <w:tcW w:w="9212" w:type="dxa"/>
          </w:tcPr>
          <w:p w14:paraId="310AD7B1" w14:textId="77777777" w:rsidR="00A10327" w:rsidRDefault="00A10327" w:rsidP="00C874D2">
            <w:pPr>
              <w:pStyle w:val="Tabela"/>
              <w:jc w:val="both"/>
            </w:pPr>
            <w:r w:rsidRPr="00A10327">
              <w:rPr>
                <w:b/>
              </w:rPr>
              <w:t>Precondições</w:t>
            </w:r>
            <w:r>
              <w:t xml:space="preserve">: No passo 3 do fluxo principal, o usuário solicita </w:t>
            </w:r>
            <w:r w:rsidR="00C874D2">
              <w:t>incluir</w:t>
            </w:r>
            <w:r>
              <w:t xml:space="preserve"> um novo aluno.</w:t>
            </w:r>
          </w:p>
        </w:tc>
      </w:tr>
      <w:tr w:rsidR="00F46CBE" w:rsidRPr="00577606" w14:paraId="310AD7BC" w14:textId="77777777">
        <w:trPr>
          <w:trHeight w:val="797"/>
        </w:trPr>
        <w:tc>
          <w:tcPr>
            <w:tcW w:w="9212" w:type="dxa"/>
          </w:tcPr>
          <w:p w14:paraId="310AD7B3" w14:textId="77777777" w:rsidR="00CE60FD" w:rsidRDefault="00CE60FD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sistema exibe o formulário de matricula do aluno</w:t>
            </w:r>
            <w:r w:rsidR="00C874D2">
              <w:t xml:space="preserve"> com os campos vazios</w:t>
            </w:r>
            <w:r>
              <w:t>.</w:t>
            </w:r>
          </w:p>
          <w:p w14:paraId="310AD7B4" w14:textId="77777777" w:rsidR="00A10327" w:rsidRDefault="00A10327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 xml:space="preserve">O usuário </w:t>
            </w:r>
            <w:r w:rsidR="00D76987">
              <w:t>preenche o formulário com os dados do aluno.</w:t>
            </w:r>
          </w:p>
          <w:p w14:paraId="310AD7B5" w14:textId="77777777" w:rsidR="00F46CBE" w:rsidRDefault="00D76987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usuário confirma os dados informados.</w:t>
            </w:r>
          </w:p>
          <w:p w14:paraId="310AD7B6" w14:textId="77777777" w:rsidR="00C874D2" w:rsidRDefault="00C874D2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sistema verifica se não há outro aluno registrado com o mesmo CPF.</w:t>
            </w:r>
          </w:p>
          <w:p w14:paraId="310AD7B7" w14:textId="77777777" w:rsidR="00D70F40" w:rsidRDefault="00D70F40" w:rsidP="00D70F40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sistema verifica se não há outro aluno registrado com o mesmo RG.</w:t>
            </w:r>
          </w:p>
          <w:p w14:paraId="310AD7B8" w14:textId="77777777" w:rsidR="00D76987" w:rsidRDefault="00D76987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sistema valida se todos os campos estão preenchidos.</w:t>
            </w:r>
          </w:p>
          <w:p w14:paraId="310AD7B9" w14:textId="77777777" w:rsidR="00D76987" w:rsidRDefault="00D76987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sistema persiste os dados do novo aluno.</w:t>
            </w:r>
          </w:p>
          <w:p w14:paraId="310AD7BA" w14:textId="77777777" w:rsidR="00D70F40" w:rsidRDefault="00D70F40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sistema retorna uma mensagem de persistência com sucesso.</w:t>
            </w:r>
          </w:p>
          <w:p w14:paraId="310AD7BB" w14:textId="77777777" w:rsidR="00D76987" w:rsidRPr="00577606" w:rsidRDefault="00D76987" w:rsidP="00CE60FD">
            <w:pPr>
              <w:pStyle w:val="Tabela"/>
              <w:numPr>
                <w:ilvl w:val="0"/>
                <w:numId w:val="9"/>
              </w:numPr>
              <w:jc w:val="both"/>
            </w:pPr>
            <w:r>
              <w:t>O fluxo retorno ao passo 2 do fluxo principal.</w:t>
            </w:r>
          </w:p>
        </w:tc>
      </w:tr>
    </w:tbl>
    <w:p w14:paraId="310AD7BD" w14:textId="77777777" w:rsidR="00F46CBE" w:rsidRDefault="00F46CBE" w:rsidP="00523684">
      <w:pPr>
        <w:pStyle w:val="BodyText"/>
        <w:jc w:val="both"/>
      </w:pPr>
    </w:p>
    <w:p w14:paraId="310AD7BE" w14:textId="77777777" w:rsidR="00D70F40" w:rsidRPr="00577606" w:rsidRDefault="00D70F40" w:rsidP="00D70F40">
      <w:pPr>
        <w:pStyle w:val="Heading4"/>
        <w:jc w:val="both"/>
      </w:pPr>
      <w:r>
        <w:t>Fluxo alternativo Editar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70F40" w:rsidRPr="00577606" w14:paraId="310AD7C0" w14:textId="77777777" w:rsidTr="00DD447C">
        <w:trPr>
          <w:trHeight w:val="797"/>
        </w:trPr>
        <w:tc>
          <w:tcPr>
            <w:tcW w:w="9212" w:type="dxa"/>
          </w:tcPr>
          <w:p w14:paraId="310AD7BF" w14:textId="77777777" w:rsidR="00D70F40" w:rsidRDefault="00D70F40" w:rsidP="00D70F40">
            <w:pPr>
              <w:pStyle w:val="Tabela"/>
              <w:jc w:val="both"/>
            </w:pPr>
            <w:r w:rsidRPr="00A10327">
              <w:rPr>
                <w:b/>
              </w:rPr>
              <w:t>Precondições</w:t>
            </w:r>
            <w:r>
              <w:t>: No passo 3 do fluxo principal, o usuário seleciona um aluno matriculado para editar os dados dele.</w:t>
            </w:r>
          </w:p>
        </w:tc>
      </w:tr>
      <w:tr w:rsidR="00D70F40" w:rsidRPr="00577606" w14:paraId="310AD7C3" w14:textId="77777777" w:rsidTr="00DD447C">
        <w:trPr>
          <w:trHeight w:val="797"/>
        </w:trPr>
        <w:tc>
          <w:tcPr>
            <w:tcW w:w="9212" w:type="dxa"/>
          </w:tcPr>
          <w:p w14:paraId="310AD7C1" w14:textId="77777777" w:rsidR="00D70F40" w:rsidRDefault="00D70F40" w:rsidP="00D70F40">
            <w:pPr>
              <w:pStyle w:val="Tabela"/>
              <w:numPr>
                <w:ilvl w:val="0"/>
                <w:numId w:val="25"/>
              </w:numPr>
              <w:jc w:val="both"/>
            </w:pPr>
            <w:r>
              <w:t>O sistema exibe o formulário de matricula com os campos preenchidos com as informações do aluno selecionado.</w:t>
            </w:r>
          </w:p>
          <w:p w14:paraId="310AD7C2" w14:textId="77777777" w:rsidR="00D70F40" w:rsidRPr="00577606" w:rsidRDefault="00D70F40" w:rsidP="00D70F40">
            <w:pPr>
              <w:pStyle w:val="Tabela"/>
              <w:numPr>
                <w:ilvl w:val="0"/>
                <w:numId w:val="25"/>
              </w:numPr>
              <w:jc w:val="both"/>
            </w:pPr>
            <w:r>
              <w:t>O fluxo inicia a execução do fluxo alternativo Inserir Cliente a partir do passo 2.</w:t>
            </w:r>
          </w:p>
        </w:tc>
      </w:tr>
    </w:tbl>
    <w:p w14:paraId="310AD7C4" w14:textId="77777777" w:rsidR="00E31C96" w:rsidRDefault="00E31C96" w:rsidP="00523684">
      <w:pPr>
        <w:pStyle w:val="BodyText"/>
        <w:jc w:val="both"/>
      </w:pPr>
    </w:p>
    <w:p w14:paraId="310AD7C5" w14:textId="77777777" w:rsidR="00D70F40" w:rsidRPr="00577606" w:rsidRDefault="00D70F40" w:rsidP="00D70F40">
      <w:pPr>
        <w:pStyle w:val="Heading4"/>
        <w:jc w:val="both"/>
      </w:pPr>
      <w:r>
        <w:lastRenderedPageBreak/>
        <w:t>Fluxo alternativo Excluir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70F40" w:rsidRPr="00577606" w14:paraId="310AD7C7" w14:textId="77777777" w:rsidTr="00DD447C">
        <w:trPr>
          <w:trHeight w:val="797"/>
        </w:trPr>
        <w:tc>
          <w:tcPr>
            <w:tcW w:w="9212" w:type="dxa"/>
          </w:tcPr>
          <w:p w14:paraId="310AD7C6" w14:textId="77777777" w:rsidR="00D70F40" w:rsidRDefault="00D70F40" w:rsidP="00D70F40">
            <w:pPr>
              <w:pStyle w:val="Tabela"/>
              <w:jc w:val="both"/>
            </w:pPr>
            <w:r w:rsidRPr="00A10327">
              <w:rPr>
                <w:b/>
              </w:rPr>
              <w:t>Precondições</w:t>
            </w:r>
            <w:r>
              <w:t>: No passo 3 do fluxo principal, o usuário seleciona um aluno matriculado para excluir os dados dele.</w:t>
            </w:r>
          </w:p>
        </w:tc>
      </w:tr>
      <w:tr w:rsidR="00D70F40" w:rsidRPr="00577606" w14:paraId="310AD7CA" w14:textId="77777777" w:rsidTr="00DD447C">
        <w:trPr>
          <w:trHeight w:val="797"/>
        </w:trPr>
        <w:tc>
          <w:tcPr>
            <w:tcW w:w="9212" w:type="dxa"/>
          </w:tcPr>
          <w:p w14:paraId="310AD7C8" w14:textId="77777777" w:rsidR="00D70F40" w:rsidRDefault="00D70F40" w:rsidP="00D70F40">
            <w:pPr>
              <w:pStyle w:val="Tabela"/>
              <w:numPr>
                <w:ilvl w:val="0"/>
                <w:numId w:val="26"/>
              </w:numPr>
              <w:jc w:val="both"/>
            </w:pPr>
            <w:r>
              <w:t>O sistema exclui o registro do aluno selecionado do sistema.</w:t>
            </w:r>
          </w:p>
          <w:p w14:paraId="310AD7C9" w14:textId="77777777" w:rsidR="00D70F40" w:rsidRPr="00577606" w:rsidRDefault="00D70F40" w:rsidP="00D70F40">
            <w:pPr>
              <w:pStyle w:val="Tabela"/>
              <w:numPr>
                <w:ilvl w:val="0"/>
                <w:numId w:val="26"/>
              </w:numPr>
              <w:jc w:val="both"/>
            </w:pPr>
            <w:r>
              <w:t>O fluxo inicia a execução de o fluxo principal Manter Alunos a partir do passo 2.</w:t>
            </w:r>
          </w:p>
        </w:tc>
      </w:tr>
    </w:tbl>
    <w:p w14:paraId="310AD7CB" w14:textId="77777777" w:rsidR="00E31C96" w:rsidRDefault="00E31C96" w:rsidP="00523684">
      <w:pPr>
        <w:pStyle w:val="BodyText"/>
        <w:jc w:val="both"/>
      </w:pPr>
    </w:p>
    <w:p w14:paraId="310AD7CC" w14:textId="77777777" w:rsidR="00D70F40" w:rsidRPr="00577606" w:rsidRDefault="00D70F40" w:rsidP="00D70F40">
      <w:pPr>
        <w:pStyle w:val="Heading4"/>
        <w:jc w:val="both"/>
      </w:pPr>
      <w:bookmarkStart w:id="30" w:name="_Toc22255602"/>
      <w:r w:rsidRPr="00577606">
        <w:t>P</w:t>
      </w:r>
      <w:r>
        <w:t>ós-</w:t>
      </w:r>
      <w:r w:rsidRPr="00577606">
        <w:t>condições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70F40" w:rsidRPr="00577606" w14:paraId="310AD7CE" w14:textId="77777777" w:rsidTr="00DD447C">
        <w:trPr>
          <w:trHeight w:val="867"/>
        </w:trPr>
        <w:tc>
          <w:tcPr>
            <w:tcW w:w="9212" w:type="dxa"/>
          </w:tcPr>
          <w:p w14:paraId="310AD7CD" w14:textId="77777777" w:rsidR="00D70F40" w:rsidRPr="00577606" w:rsidRDefault="00D70F40" w:rsidP="00DD447C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Aluno consultado, inserido, editado ou excluído.</w:t>
            </w:r>
          </w:p>
        </w:tc>
      </w:tr>
    </w:tbl>
    <w:p w14:paraId="310AD7CF" w14:textId="77777777" w:rsidR="00E31C96" w:rsidRDefault="00E31C96" w:rsidP="00523684">
      <w:pPr>
        <w:pStyle w:val="BodyText"/>
        <w:jc w:val="both"/>
      </w:pPr>
    </w:p>
    <w:p w14:paraId="310AD7D0" w14:textId="77777777" w:rsidR="00A252AB" w:rsidRDefault="00A252AB" w:rsidP="00523684">
      <w:pPr>
        <w:pStyle w:val="BodyText"/>
        <w:jc w:val="both"/>
      </w:pPr>
    </w:p>
    <w:p w14:paraId="310AD7D1" w14:textId="77777777" w:rsidR="00A252AB" w:rsidRDefault="00A252AB" w:rsidP="00523684">
      <w:pPr>
        <w:pStyle w:val="BodyText"/>
        <w:jc w:val="both"/>
      </w:pPr>
    </w:p>
    <w:p w14:paraId="310AD7D2" w14:textId="77777777" w:rsidR="00A252AB" w:rsidRDefault="00A252AB" w:rsidP="00523684">
      <w:pPr>
        <w:pStyle w:val="BodyText"/>
        <w:jc w:val="both"/>
      </w:pPr>
    </w:p>
    <w:p w14:paraId="310AD7D3" w14:textId="77777777" w:rsidR="00A252AB" w:rsidRDefault="00A252AB" w:rsidP="00523684">
      <w:pPr>
        <w:pStyle w:val="BodyText"/>
        <w:jc w:val="both"/>
      </w:pPr>
    </w:p>
    <w:p w14:paraId="310AD7D4" w14:textId="77777777" w:rsidR="00A252AB" w:rsidRDefault="00A252AB" w:rsidP="00523684">
      <w:pPr>
        <w:pStyle w:val="BodyText"/>
        <w:jc w:val="both"/>
      </w:pPr>
    </w:p>
    <w:p w14:paraId="310AD7D5" w14:textId="77777777" w:rsidR="00A252AB" w:rsidRDefault="00A252AB" w:rsidP="00523684">
      <w:pPr>
        <w:pStyle w:val="BodyText"/>
        <w:jc w:val="both"/>
      </w:pPr>
    </w:p>
    <w:p w14:paraId="310AD7D6" w14:textId="77777777" w:rsidR="00A252AB" w:rsidRDefault="00A252AB" w:rsidP="00523684">
      <w:pPr>
        <w:pStyle w:val="BodyText"/>
        <w:jc w:val="both"/>
      </w:pPr>
    </w:p>
    <w:p w14:paraId="310AD7D7" w14:textId="77777777" w:rsidR="00A252AB" w:rsidRDefault="00A252AB" w:rsidP="00523684">
      <w:pPr>
        <w:pStyle w:val="BodyText"/>
        <w:jc w:val="both"/>
      </w:pPr>
    </w:p>
    <w:p w14:paraId="310AD7D8" w14:textId="77777777" w:rsidR="00A252AB" w:rsidRDefault="00A252AB" w:rsidP="00523684">
      <w:pPr>
        <w:pStyle w:val="BodyText"/>
        <w:jc w:val="both"/>
      </w:pPr>
    </w:p>
    <w:p w14:paraId="310AD7D9" w14:textId="77777777" w:rsidR="00A252AB" w:rsidRDefault="00A252AB" w:rsidP="00523684">
      <w:pPr>
        <w:pStyle w:val="BodyText"/>
        <w:jc w:val="both"/>
      </w:pPr>
    </w:p>
    <w:p w14:paraId="310AD7DA" w14:textId="77777777" w:rsidR="00A252AB" w:rsidRDefault="00A252AB" w:rsidP="00523684">
      <w:pPr>
        <w:pStyle w:val="BodyText"/>
        <w:jc w:val="both"/>
      </w:pPr>
    </w:p>
    <w:p w14:paraId="310AD7DB" w14:textId="77777777" w:rsidR="00A252AB" w:rsidRDefault="00A252AB" w:rsidP="00523684">
      <w:pPr>
        <w:pStyle w:val="BodyText"/>
        <w:jc w:val="both"/>
      </w:pPr>
    </w:p>
    <w:p w14:paraId="310AD7DC" w14:textId="77777777" w:rsidR="00A252AB" w:rsidRDefault="00A252AB" w:rsidP="00523684">
      <w:pPr>
        <w:pStyle w:val="BodyText"/>
        <w:jc w:val="both"/>
      </w:pPr>
    </w:p>
    <w:p w14:paraId="310AD7DD" w14:textId="77777777" w:rsidR="00A252AB" w:rsidRDefault="00A252AB" w:rsidP="00523684">
      <w:pPr>
        <w:pStyle w:val="BodyText"/>
        <w:jc w:val="both"/>
      </w:pPr>
    </w:p>
    <w:p w14:paraId="310AD7DE" w14:textId="77777777" w:rsidR="00A252AB" w:rsidRDefault="00A252AB" w:rsidP="00523684">
      <w:pPr>
        <w:pStyle w:val="BodyText"/>
        <w:jc w:val="both"/>
      </w:pPr>
    </w:p>
    <w:p w14:paraId="310AD7DF" w14:textId="77777777" w:rsidR="00A252AB" w:rsidRDefault="00A252AB" w:rsidP="00523684">
      <w:pPr>
        <w:pStyle w:val="BodyText"/>
        <w:jc w:val="both"/>
      </w:pPr>
    </w:p>
    <w:p w14:paraId="310AD7E0" w14:textId="77777777" w:rsidR="00A252AB" w:rsidRDefault="00A252AB" w:rsidP="00523684">
      <w:pPr>
        <w:pStyle w:val="BodyText"/>
        <w:jc w:val="both"/>
      </w:pPr>
    </w:p>
    <w:p w14:paraId="310AD7E1" w14:textId="77777777" w:rsidR="006512A0" w:rsidRPr="006512A0" w:rsidRDefault="006512A0" w:rsidP="00523684">
      <w:pPr>
        <w:pStyle w:val="Heading3"/>
        <w:jc w:val="both"/>
      </w:pPr>
      <w:bookmarkStart w:id="31" w:name="_Toc10987147"/>
      <w:r w:rsidRPr="006512A0">
        <w:t xml:space="preserve">Caso de uso </w:t>
      </w:r>
      <w:bookmarkEnd w:id="31"/>
      <w:r w:rsidR="005660CA">
        <w:t>Registrar</w:t>
      </w:r>
      <w:r w:rsidR="00207597">
        <w:t xml:space="preserve"> Pagamentos</w:t>
      </w:r>
    </w:p>
    <w:p w14:paraId="310AD7E2" w14:textId="77777777" w:rsidR="006512A0" w:rsidRPr="00577606" w:rsidRDefault="006512A0" w:rsidP="00523684">
      <w:pPr>
        <w:pStyle w:val="Heading4"/>
        <w:jc w:val="both"/>
      </w:pPr>
      <w:bookmarkStart w:id="32" w:name="_Toc10987148"/>
      <w:r w:rsidRPr="00577606">
        <w:t>Precondições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310AD7E4" w14:textId="77777777" w:rsidTr="00737C03">
        <w:trPr>
          <w:trHeight w:val="867"/>
        </w:trPr>
        <w:tc>
          <w:tcPr>
            <w:tcW w:w="9212" w:type="dxa"/>
          </w:tcPr>
          <w:p w14:paraId="310AD7E3" w14:textId="77777777" w:rsidR="006512A0" w:rsidRPr="00577606" w:rsidRDefault="00D76987" w:rsidP="00523684">
            <w:pPr>
              <w:pStyle w:val="Tabela"/>
              <w:numPr>
                <w:ilvl w:val="0"/>
                <w:numId w:val="17"/>
              </w:numPr>
              <w:jc w:val="both"/>
            </w:pPr>
            <w:r>
              <w:t>O usuário precisa estar autenticado como Recepcionista.</w:t>
            </w:r>
          </w:p>
        </w:tc>
      </w:tr>
    </w:tbl>
    <w:p w14:paraId="310AD7E5" w14:textId="77777777" w:rsidR="006512A0" w:rsidRPr="00577606" w:rsidRDefault="006512A0" w:rsidP="00523684">
      <w:pPr>
        <w:pStyle w:val="BodyText"/>
        <w:jc w:val="both"/>
      </w:pPr>
    </w:p>
    <w:p w14:paraId="310AD7E6" w14:textId="77777777" w:rsidR="006512A0" w:rsidRPr="00577606" w:rsidRDefault="006512A0" w:rsidP="00523684">
      <w:pPr>
        <w:pStyle w:val="Heading4"/>
        <w:jc w:val="both"/>
      </w:pPr>
      <w:bookmarkStart w:id="33" w:name="_Toc10987149"/>
      <w:r w:rsidRPr="00577606">
        <w:lastRenderedPageBreak/>
        <w:t>Fluxo principal</w:t>
      </w:r>
      <w:bookmarkEnd w:id="33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310AD7EE" w14:textId="77777777" w:rsidTr="00737C03">
        <w:trPr>
          <w:trHeight w:val="797"/>
        </w:trPr>
        <w:tc>
          <w:tcPr>
            <w:tcW w:w="9212" w:type="dxa"/>
          </w:tcPr>
          <w:p w14:paraId="310AD7E7" w14:textId="77777777" w:rsidR="00207597" w:rsidRDefault="00207597" w:rsidP="00207597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caso de uso inicia quando o usuário solicita a consulta de pagamentos.</w:t>
            </w:r>
          </w:p>
          <w:p w14:paraId="310AD7E8" w14:textId="77777777" w:rsidR="00207597" w:rsidRDefault="00207597" w:rsidP="00207597">
            <w:pPr>
              <w:pStyle w:val="Tabela"/>
              <w:numPr>
                <w:ilvl w:val="0"/>
                <w:numId w:val="18"/>
              </w:numPr>
              <w:jc w:val="both"/>
            </w:pPr>
            <w:r>
              <w:t xml:space="preserve">O sistema recupera os alunos matriculados em uma </w:t>
            </w:r>
            <w:proofErr w:type="spellStart"/>
            <w:r>
              <w:t>combobox</w:t>
            </w:r>
            <w:proofErr w:type="spellEnd"/>
            <w:r>
              <w:t>.</w:t>
            </w:r>
          </w:p>
          <w:p w14:paraId="310AD7E9" w14:textId="77777777" w:rsidR="00207597" w:rsidRDefault="00207597" w:rsidP="00207597">
            <w:pPr>
              <w:pStyle w:val="Tabela"/>
              <w:numPr>
                <w:ilvl w:val="0"/>
                <w:numId w:val="18"/>
              </w:numPr>
              <w:jc w:val="both"/>
            </w:pPr>
            <w:r>
              <w:t xml:space="preserve">O usuário seleciona um aluno na </w:t>
            </w:r>
            <w:proofErr w:type="spellStart"/>
            <w:r>
              <w:t>combobox</w:t>
            </w:r>
            <w:proofErr w:type="spellEnd"/>
            <w:r>
              <w:t>.</w:t>
            </w:r>
          </w:p>
          <w:p w14:paraId="310AD7EA" w14:textId="77777777" w:rsidR="00207597" w:rsidRDefault="00207597" w:rsidP="00207597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usuário confirma o dado.</w:t>
            </w:r>
          </w:p>
          <w:p w14:paraId="310AD7EB" w14:textId="77777777" w:rsidR="00207597" w:rsidRDefault="00207597" w:rsidP="00207597">
            <w:pPr>
              <w:pStyle w:val="Tabela"/>
              <w:numPr>
                <w:ilvl w:val="0"/>
                <w:numId w:val="18"/>
              </w:numPr>
              <w:jc w:val="both"/>
            </w:pPr>
            <w:r>
              <w:t xml:space="preserve">O sistema recupera </w:t>
            </w:r>
            <w:r w:rsidR="00F13978">
              <w:t>os dados de pagamento</w:t>
            </w:r>
            <w:r w:rsidR="00AD55BB">
              <w:t xml:space="preserve"> do aluno selecionado</w:t>
            </w:r>
            <w:r>
              <w:t>.</w:t>
            </w:r>
          </w:p>
          <w:p w14:paraId="310AD7EC" w14:textId="77777777" w:rsidR="00207597" w:rsidRDefault="00207597" w:rsidP="00207597">
            <w:pPr>
              <w:pStyle w:val="Tabela"/>
              <w:numPr>
                <w:ilvl w:val="0"/>
                <w:numId w:val="18"/>
              </w:numPr>
              <w:jc w:val="both"/>
            </w:pPr>
            <w:r>
              <w:t xml:space="preserve">O sistema exibe os </w:t>
            </w:r>
            <w:r w:rsidR="00F13978">
              <w:t>dados de pagamento do aluno</w:t>
            </w:r>
            <w:r>
              <w:t>.</w:t>
            </w:r>
          </w:p>
          <w:p w14:paraId="310AD7ED" w14:textId="77777777" w:rsidR="006512A0" w:rsidRPr="00577606" w:rsidRDefault="00207597" w:rsidP="00207597">
            <w:pPr>
              <w:pStyle w:val="Tabela"/>
              <w:numPr>
                <w:ilvl w:val="0"/>
                <w:numId w:val="18"/>
              </w:numPr>
              <w:jc w:val="both"/>
            </w:pPr>
            <w:r>
              <w:t>O caso de uso é encerrado.</w:t>
            </w:r>
          </w:p>
        </w:tc>
      </w:tr>
    </w:tbl>
    <w:p w14:paraId="310AD7EF" w14:textId="77777777" w:rsidR="006512A0" w:rsidRPr="00577606" w:rsidRDefault="006512A0" w:rsidP="00523684">
      <w:pPr>
        <w:pStyle w:val="Heading4"/>
        <w:jc w:val="both"/>
      </w:pPr>
      <w:bookmarkStart w:id="34" w:name="_Toc10987150"/>
      <w:r>
        <w:t>Fluxo alternativo</w:t>
      </w:r>
      <w:bookmarkEnd w:id="34"/>
      <w:r w:rsidR="00E31C96">
        <w:t xml:space="preserve"> </w:t>
      </w:r>
      <w:r w:rsidR="00AD55BB">
        <w:t>Incluir</w:t>
      </w:r>
      <w:r w:rsidR="00E31C96">
        <w:t xml:space="preserve"> Pagamento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13978" w:rsidRPr="00577606" w14:paraId="310AD7F1" w14:textId="77777777" w:rsidTr="00737C03">
        <w:trPr>
          <w:trHeight w:val="797"/>
        </w:trPr>
        <w:tc>
          <w:tcPr>
            <w:tcW w:w="9212" w:type="dxa"/>
          </w:tcPr>
          <w:p w14:paraId="310AD7F0" w14:textId="77777777" w:rsidR="00F13978" w:rsidRPr="00F13978" w:rsidRDefault="00F13978" w:rsidP="00F13978">
            <w:pPr>
              <w:pStyle w:val="Tabela"/>
              <w:jc w:val="both"/>
            </w:pPr>
            <w:r w:rsidRPr="00F13978">
              <w:rPr>
                <w:b/>
              </w:rPr>
              <w:t>Precondições:</w:t>
            </w:r>
            <w:r>
              <w:rPr>
                <w:b/>
              </w:rPr>
              <w:t xml:space="preserve"> </w:t>
            </w:r>
            <w:r>
              <w:t>No passo 6 do fluxo principal, o usuário solicita registrar o pagamento do aluno.</w:t>
            </w:r>
          </w:p>
        </w:tc>
      </w:tr>
      <w:tr w:rsidR="006512A0" w:rsidRPr="00577606" w14:paraId="310AD7F8" w14:textId="77777777" w:rsidTr="00737C03">
        <w:trPr>
          <w:trHeight w:val="797"/>
        </w:trPr>
        <w:tc>
          <w:tcPr>
            <w:tcW w:w="9212" w:type="dxa"/>
          </w:tcPr>
          <w:p w14:paraId="310AD7F2" w14:textId="77777777" w:rsidR="00F13978" w:rsidRDefault="00F13978" w:rsidP="00F13978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sistema exibe o formulário de registro de pagamento.</w:t>
            </w:r>
          </w:p>
          <w:p w14:paraId="310AD7F3" w14:textId="77777777" w:rsidR="00F13978" w:rsidRDefault="00F13978" w:rsidP="00F13978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usuário preenche o formulário com os dados de pagamento do aluno.</w:t>
            </w:r>
          </w:p>
          <w:p w14:paraId="310AD7F4" w14:textId="77777777" w:rsidR="00F13978" w:rsidRDefault="00F13978" w:rsidP="00F13978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usuário confirma os dados informados.</w:t>
            </w:r>
          </w:p>
          <w:p w14:paraId="310AD7F5" w14:textId="77777777" w:rsidR="00F13978" w:rsidRDefault="00F13978" w:rsidP="00F13978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sistema valida se todos os campos estão preenchidos.</w:t>
            </w:r>
          </w:p>
          <w:p w14:paraId="310AD7F6" w14:textId="77777777" w:rsidR="00F13978" w:rsidRDefault="00F13978" w:rsidP="00F13978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sistema persiste os dados de pagamento do aluno.</w:t>
            </w:r>
          </w:p>
          <w:p w14:paraId="310AD7F7" w14:textId="77777777" w:rsidR="00F13978" w:rsidRPr="00577606" w:rsidRDefault="00F13978" w:rsidP="00F13978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fluxo retorna ao passo 6 do fluxo principal.</w:t>
            </w:r>
          </w:p>
        </w:tc>
      </w:tr>
    </w:tbl>
    <w:p w14:paraId="310AD7F9" w14:textId="77777777" w:rsidR="006512A0" w:rsidRDefault="006512A0" w:rsidP="00523684">
      <w:pPr>
        <w:pStyle w:val="BodyText"/>
        <w:jc w:val="both"/>
      </w:pPr>
    </w:p>
    <w:p w14:paraId="310AD7FA" w14:textId="77777777" w:rsidR="00AD55BB" w:rsidRPr="00577606" w:rsidRDefault="00AD55BB" w:rsidP="00AD55BB">
      <w:pPr>
        <w:pStyle w:val="Heading4"/>
        <w:jc w:val="both"/>
      </w:pPr>
      <w:r>
        <w:t>Fluxo alternativo Editar Pagamento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D55BB" w:rsidRPr="00577606" w14:paraId="310AD7FC" w14:textId="77777777" w:rsidTr="00DD447C">
        <w:trPr>
          <w:trHeight w:val="797"/>
        </w:trPr>
        <w:tc>
          <w:tcPr>
            <w:tcW w:w="9212" w:type="dxa"/>
          </w:tcPr>
          <w:p w14:paraId="310AD7FB" w14:textId="77777777" w:rsidR="00AD55BB" w:rsidRPr="00F13978" w:rsidRDefault="00AD55BB" w:rsidP="00AD55BB">
            <w:pPr>
              <w:pStyle w:val="Tabela"/>
              <w:jc w:val="both"/>
            </w:pPr>
            <w:r w:rsidRPr="00F13978">
              <w:rPr>
                <w:b/>
              </w:rPr>
              <w:t>Precondições:</w:t>
            </w:r>
            <w:r>
              <w:rPr>
                <w:b/>
              </w:rPr>
              <w:t xml:space="preserve"> </w:t>
            </w:r>
            <w:r>
              <w:t>No passo 6 do fluxo principal, o usuário solicita editar as informações de pagamento do aluno.</w:t>
            </w:r>
          </w:p>
        </w:tc>
      </w:tr>
      <w:tr w:rsidR="00AD55BB" w:rsidRPr="00577606" w14:paraId="310AD803" w14:textId="77777777" w:rsidTr="00DD447C">
        <w:trPr>
          <w:trHeight w:val="797"/>
        </w:trPr>
        <w:tc>
          <w:tcPr>
            <w:tcW w:w="9212" w:type="dxa"/>
          </w:tcPr>
          <w:p w14:paraId="310AD7FD" w14:textId="77777777" w:rsidR="00AD55BB" w:rsidRDefault="00AD55BB" w:rsidP="00DD447C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sistema exibe o formulário de registro de pagamento.</w:t>
            </w:r>
          </w:p>
          <w:p w14:paraId="310AD7FE" w14:textId="77777777" w:rsidR="00AD55BB" w:rsidRDefault="00AD55BB" w:rsidP="00DD447C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usuário preenche o formulário com os dados de pagamento do aluno.</w:t>
            </w:r>
          </w:p>
          <w:p w14:paraId="310AD7FF" w14:textId="77777777" w:rsidR="00AD55BB" w:rsidRDefault="00AD55BB" w:rsidP="00DD447C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usuário confirma os dados informados.</w:t>
            </w:r>
          </w:p>
          <w:p w14:paraId="310AD800" w14:textId="77777777" w:rsidR="00AD55BB" w:rsidRDefault="00AD55BB" w:rsidP="00DD447C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sistema valida se todos os campos estão preenchidos.</w:t>
            </w:r>
          </w:p>
          <w:p w14:paraId="310AD801" w14:textId="77777777" w:rsidR="00AD55BB" w:rsidRDefault="00AD55BB" w:rsidP="00DD447C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sistema persiste os dados de pagamento do aluno.</w:t>
            </w:r>
          </w:p>
          <w:p w14:paraId="310AD802" w14:textId="77777777" w:rsidR="00AD55BB" w:rsidRPr="00577606" w:rsidRDefault="00AD55BB" w:rsidP="00DD447C">
            <w:pPr>
              <w:pStyle w:val="Tabela"/>
              <w:numPr>
                <w:ilvl w:val="0"/>
                <w:numId w:val="19"/>
              </w:numPr>
              <w:jc w:val="both"/>
            </w:pPr>
            <w:r>
              <w:t>O fluxo retorna ao passo 6 do fluxo principal.</w:t>
            </w:r>
          </w:p>
        </w:tc>
      </w:tr>
    </w:tbl>
    <w:p w14:paraId="310AD804" w14:textId="77777777" w:rsidR="00AD55BB" w:rsidRDefault="00AD55BB" w:rsidP="00523684">
      <w:pPr>
        <w:pStyle w:val="BodyText"/>
        <w:jc w:val="both"/>
      </w:pPr>
    </w:p>
    <w:p w14:paraId="310AD805" w14:textId="77777777" w:rsidR="00AD55BB" w:rsidRPr="00577606" w:rsidRDefault="00AD55BB" w:rsidP="00AD55BB">
      <w:pPr>
        <w:pStyle w:val="Heading4"/>
        <w:jc w:val="both"/>
      </w:pPr>
      <w:r w:rsidRPr="00577606">
        <w:t>P</w:t>
      </w:r>
      <w:r>
        <w:t>ós-</w:t>
      </w:r>
      <w:r w:rsidRPr="00577606">
        <w:t>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D55BB" w:rsidRPr="00577606" w14:paraId="310AD807" w14:textId="77777777" w:rsidTr="00DD447C">
        <w:trPr>
          <w:trHeight w:val="867"/>
        </w:trPr>
        <w:tc>
          <w:tcPr>
            <w:tcW w:w="9212" w:type="dxa"/>
          </w:tcPr>
          <w:p w14:paraId="310AD806" w14:textId="77777777" w:rsidR="00AD55BB" w:rsidRPr="00577606" w:rsidRDefault="00AD55BB" w:rsidP="00AD55B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Pagamento consultado, inserido, editado.</w:t>
            </w:r>
          </w:p>
        </w:tc>
      </w:tr>
    </w:tbl>
    <w:p w14:paraId="310AD808" w14:textId="77777777" w:rsidR="00AD55BB" w:rsidRDefault="00AD55BB" w:rsidP="00AD55BB">
      <w:pPr>
        <w:pStyle w:val="BodyText"/>
        <w:jc w:val="both"/>
      </w:pPr>
    </w:p>
    <w:p w14:paraId="310AD809" w14:textId="77777777" w:rsidR="00A252AB" w:rsidRDefault="00A252AB" w:rsidP="00AD55BB">
      <w:pPr>
        <w:pStyle w:val="BodyText"/>
        <w:jc w:val="both"/>
      </w:pPr>
    </w:p>
    <w:p w14:paraId="310AD80A" w14:textId="77777777" w:rsidR="00A252AB" w:rsidRDefault="00A252AB" w:rsidP="00AD55BB">
      <w:pPr>
        <w:pStyle w:val="BodyText"/>
        <w:jc w:val="both"/>
      </w:pPr>
    </w:p>
    <w:p w14:paraId="310AD80B" w14:textId="77777777" w:rsidR="00A252AB" w:rsidRDefault="00A252AB" w:rsidP="00AD55BB">
      <w:pPr>
        <w:pStyle w:val="BodyText"/>
        <w:jc w:val="both"/>
      </w:pPr>
    </w:p>
    <w:p w14:paraId="310AD80C" w14:textId="77777777" w:rsidR="00A252AB" w:rsidRDefault="00A252AB" w:rsidP="00AD55BB">
      <w:pPr>
        <w:pStyle w:val="BodyText"/>
        <w:jc w:val="both"/>
      </w:pPr>
    </w:p>
    <w:p w14:paraId="310AD80D" w14:textId="77777777" w:rsidR="00A252AB" w:rsidRDefault="00A252AB" w:rsidP="00AD55BB">
      <w:pPr>
        <w:pStyle w:val="BodyText"/>
        <w:jc w:val="both"/>
      </w:pPr>
    </w:p>
    <w:p w14:paraId="310AD80E" w14:textId="77777777" w:rsidR="00A252AB" w:rsidRDefault="00A252AB" w:rsidP="00AD55BB">
      <w:pPr>
        <w:pStyle w:val="BodyText"/>
        <w:jc w:val="both"/>
      </w:pPr>
    </w:p>
    <w:p w14:paraId="310AD80F" w14:textId="77777777" w:rsidR="00A252AB" w:rsidRDefault="00A252AB" w:rsidP="00AD55BB">
      <w:pPr>
        <w:pStyle w:val="BodyText"/>
        <w:jc w:val="both"/>
      </w:pPr>
    </w:p>
    <w:p w14:paraId="310AD810" w14:textId="77777777" w:rsidR="00A252AB" w:rsidRDefault="00A252AB" w:rsidP="00AD55BB">
      <w:pPr>
        <w:pStyle w:val="BodyText"/>
        <w:jc w:val="both"/>
      </w:pPr>
    </w:p>
    <w:p w14:paraId="310AD811" w14:textId="77777777" w:rsidR="00A252AB" w:rsidRDefault="00A252AB" w:rsidP="00AD55BB">
      <w:pPr>
        <w:pStyle w:val="BodyText"/>
        <w:jc w:val="both"/>
      </w:pPr>
    </w:p>
    <w:p w14:paraId="310AD812" w14:textId="77777777" w:rsidR="00A252AB" w:rsidRDefault="00A252AB" w:rsidP="00AD55BB">
      <w:pPr>
        <w:pStyle w:val="BodyText"/>
        <w:jc w:val="both"/>
      </w:pPr>
    </w:p>
    <w:p w14:paraId="310AD813" w14:textId="77777777" w:rsidR="00A252AB" w:rsidRDefault="00A252AB" w:rsidP="00AD55BB">
      <w:pPr>
        <w:pStyle w:val="BodyText"/>
        <w:jc w:val="both"/>
      </w:pPr>
    </w:p>
    <w:p w14:paraId="310AD814" w14:textId="77777777" w:rsidR="00A252AB" w:rsidRDefault="00A252AB" w:rsidP="00AD55BB">
      <w:pPr>
        <w:pStyle w:val="BodyText"/>
        <w:jc w:val="both"/>
      </w:pPr>
    </w:p>
    <w:p w14:paraId="310AD815" w14:textId="77777777" w:rsidR="00A252AB" w:rsidRDefault="00A252AB" w:rsidP="00AD55BB">
      <w:pPr>
        <w:pStyle w:val="BodyText"/>
        <w:jc w:val="both"/>
      </w:pPr>
    </w:p>
    <w:p w14:paraId="310AD816" w14:textId="77777777" w:rsidR="00A252AB" w:rsidRDefault="00A252AB" w:rsidP="00AD55BB">
      <w:pPr>
        <w:pStyle w:val="BodyText"/>
        <w:jc w:val="both"/>
      </w:pPr>
    </w:p>
    <w:p w14:paraId="310AD817" w14:textId="77777777" w:rsidR="00A252AB" w:rsidRDefault="00A252AB" w:rsidP="00AD55BB">
      <w:pPr>
        <w:pStyle w:val="BodyText"/>
        <w:jc w:val="both"/>
      </w:pPr>
    </w:p>
    <w:p w14:paraId="310AD818" w14:textId="77777777" w:rsidR="00A252AB" w:rsidRDefault="00A252AB" w:rsidP="00AD55BB">
      <w:pPr>
        <w:pStyle w:val="BodyText"/>
        <w:jc w:val="both"/>
      </w:pPr>
    </w:p>
    <w:p w14:paraId="310AD819" w14:textId="77777777" w:rsidR="00A252AB" w:rsidRDefault="00A252AB" w:rsidP="00AD55BB">
      <w:pPr>
        <w:pStyle w:val="BodyText"/>
        <w:jc w:val="both"/>
      </w:pPr>
    </w:p>
    <w:p w14:paraId="310AD81A" w14:textId="77777777" w:rsidR="00A252AB" w:rsidRDefault="00A252AB" w:rsidP="00AD55BB">
      <w:pPr>
        <w:pStyle w:val="BodyText"/>
        <w:jc w:val="both"/>
      </w:pPr>
    </w:p>
    <w:p w14:paraId="310AD81B" w14:textId="77777777" w:rsidR="00A252AB" w:rsidRDefault="00A252AB" w:rsidP="00AD55BB">
      <w:pPr>
        <w:pStyle w:val="BodyText"/>
        <w:jc w:val="both"/>
      </w:pPr>
    </w:p>
    <w:p w14:paraId="310AD81C" w14:textId="77777777" w:rsidR="00A252AB" w:rsidRDefault="00A252AB" w:rsidP="00AD55BB">
      <w:pPr>
        <w:pStyle w:val="BodyText"/>
        <w:jc w:val="both"/>
      </w:pPr>
    </w:p>
    <w:p w14:paraId="310AD81D" w14:textId="77777777" w:rsidR="00A252AB" w:rsidRDefault="00A252AB" w:rsidP="00AD55BB">
      <w:pPr>
        <w:pStyle w:val="BodyText"/>
        <w:jc w:val="both"/>
      </w:pPr>
    </w:p>
    <w:p w14:paraId="310AD81E" w14:textId="77777777" w:rsidR="00A252AB" w:rsidRDefault="00A252AB" w:rsidP="00AD55BB">
      <w:pPr>
        <w:pStyle w:val="BodyText"/>
        <w:jc w:val="both"/>
      </w:pPr>
    </w:p>
    <w:p w14:paraId="310AD81F" w14:textId="77777777" w:rsidR="00A252AB" w:rsidRDefault="00A252AB" w:rsidP="00AD55BB">
      <w:pPr>
        <w:pStyle w:val="BodyText"/>
        <w:jc w:val="both"/>
      </w:pPr>
    </w:p>
    <w:p w14:paraId="310AD820" w14:textId="77777777" w:rsidR="006512A0" w:rsidRPr="006512A0" w:rsidRDefault="006512A0" w:rsidP="00523684">
      <w:pPr>
        <w:pStyle w:val="Heading3"/>
        <w:jc w:val="both"/>
      </w:pPr>
      <w:bookmarkStart w:id="35" w:name="_Toc10987151"/>
      <w:r w:rsidRPr="006512A0">
        <w:t xml:space="preserve">Caso de uso </w:t>
      </w:r>
      <w:bookmarkEnd w:id="35"/>
      <w:r w:rsidR="003F3EA0">
        <w:t>Consultar</w:t>
      </w:r>
      <w:r w:rsidR="00F13978">
        <w:t xml:space="preserve"> Alunos Inadimplentes</w:t>
      </w:r>
    </w:p>
    <w:p w14:paraId="310AD821" w14:textId="77777777" w:rsidR="006512A0" w:rsidRPr="00577606" w:rsidRDefault="006512A0" w:rsidP="00523684">
      <w:pPr>
        <w:pStyle w:val="Heading4"/>
        <w:jc w:val="both"/>
      </w:pPr>
      <w:bookmarkStart w:id="36" w:name="_Toc10987152"/>
      <w:r w:rsidRPr="00577606">
        <w:t>Precondições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310AD823" w14:textId="77777777" w:rsidTr="00737C03">
        <w:trPr>
          <w:trHeight w:val="867"/>
        </w:trPr>
        <w:tc>
          <w:tcPr>
            <w:tcW w:w="9212" w:type="dxa"/>
          </w:tcPr>
          <w:p w14:paraId="310AD822" w14:textId="77777777" w:rsidR="006512A0" w:rsidRPr="00577606" w:rsidRDefault="00F13978" w:rsidP="00F13978">
            <w:pPr>
              <w:pStyle w:val="Tabela"/>
              <w:numPr>
                <w:ilvl w:val="0"/>
                <w:numId w:val="14"/>
              </w:numPr>
              <w:jc w:val="both"/>
            </w:pPr>
            <w:r>
              <w:t>O usuário precisa estar autenticado como Gerente.</w:t>
            </w:r>
          </w:p>
        </w:tc>
      </w:tr>
    </w:tbl>
    <w:p w14:paraId="310AD824" w14:textId="77777777" w:rsidR="006512A0" w:rsidRPr="00577606" w:rsidRDefault="006512A0" w:rsidP="00523684">
      <w:pPr>
        <w:pStyle w:val="BodyText"/>
        <w:jc w:val="both"/>
      </w:pPr>
    </w:p>
    <w:p w14:paraId="310AD825" w14:textId="77777777" w:rsidR="006512A0" w:rsidRPr="00577606" w:rsidRDefault="006512A0" w:rsidP="00523684">
      <w:pPr>
        <w:pStyle w:val="Heading4"/>
        <w:jc w:val="both"/>
      </w:pPr>
      <w:bookmarkStart w:id="37" w:name="_Toc10987153"/>
      <w:r w:rsidRPr="00577606">
        <w:t>Fluxo principal</w:t>
      </w:r>
      <w:bookmarkEnd w:id="37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310AD82D" w14:textId="77777777" w:rsidTr="00737C03">
        <w:trPr>
          <w:trHeight w:val="797"/>
        </w:trPr>
        <w:tc>
          <w:tcPr>
            <w:tcW w:w="9212" w:type="dxa"/>
          </w:tcPr>
          <w:p w14:paraId="310AD826" w14:textId="77777777" w:rsidR="006512A0" w:rsidRDefault="00F13978" w:rsidP="00E31C96">
            <w:pPr>
              <w:pStyle w:val="Tabela"/>
              <w:numPr>
                <w:ilvl w:val="0"/>
                <w:numId w:val="15"/>
              </w:numPr>
              <w:jc w:val="both"/>
            </w:pPr>
            <w:r>
              <w:t xml:space="preserve">O caso de uso inicia quando o usuário solicita o relatório de alunos </w:t>
            </w:r>
            <w:r w:rsidR="003355FA">
              <w:t>inadimplentes</w:t>
            </w:r>
            <w:r>
              <w:t>.</w:t>
            </w:r>
          </w:p>
          <w:p w14:paraId="310AD827" w14:textId="77777777" w:rsidR="00F13978" w:rsidRDefault="00F13978" w:rsidP="00E31C96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carrega o formulário para consultar os alunos inadimplentes.</w:t>
            </w:r>
          </w:p>
          <w:p w14:paraId="310AD828" w14:textId="77777777" w:rsidR="00F13978" w:rsidRDefault="00F13978" w:rsidP="00E31C96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usuário preenche o formulário com a data inicial e final do período que deseja consultar</w:t>
            </w:r>
            <w:r w:rsidR="00E31C96">
              <w:t xml:space="preserve">. </w:t>
            </w:r>
          </w:p>
          <w:p w14:paraId="310AD829" w14:textId="77777777" w:rsidR="00F13978" w:rsidRDefault="00E31C96" w:rsidP="00E31C96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usuário confirma os dados informados.</w:t>
            </w:r>
          </w:p>
          <w:p w14:paraId="310AD82A" w14:textId="77777777" w:rsidR="00E31C96" w:rsidRDefault="00E31C96" w:rsidP="00E31C96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recupera os alunos inadimplentes dentro do período solicitado</w:t>
            </w:r>
            <w:r w:rsidR="006D2B93">
              <w:t>.</w:t>
            </w:r>
          </w:p>
          <w:p w14:paraId="310AD82B" w14:textId="77777777" w:rsidR="00E31C96" w:rsidRDefault="00E31C96" w:rsidP="00E31C96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sistema exibe os dados de pagamento do aluno, informado a data prevista para pagamento.</w:t>
            </w:r>
          </w:p>
          <w:p w14:paraId="310AD82C" w14:textId="77777777" w:rsidR="00E31C96" w:rsidRPr="00577606" w:rsidRDefault="00E31C96" w:rsidP="00E31C96">
            <w:pPr>
              <w:pStyle w:val="Tabela"/>
              <w:numPr>
                <w:ilvl w:val="0"/>
                <w:numId w:val="15"/>
              </w:numPr>
              <w:jc w:val="both"/>
            </w:pPr>
            <w:r>
              <w:t>O caso de uso é encerrado.</w:t>
            </w:r>
          </w:p>
        </w:tc>
      </w:tr>
    </w:tbl>
    <w:p w14:paraId="310AD82E" w14:textId="77777777" w:rsidR="006512A0" w:rsidRPr="00577606" w:rsidRDefault="006512A0" w:rsidP="00523684">
      <w:pPr>
        <w:pStyle w:val="BodyText"/>
        <w:jc w:val="both"/>
      </w:pPr>
    </w:p>
    <w:p w14:paraId="310AD82F" w14:textId="77777777" w:rsidR="006512A0" w:rsidRPr="00577606" w:rsidRDefault="006512A0" w:rsidP="00523684">
      <w:pPr>
        <w:pStyle w:val="Heading4"/>
        <w:jc w:val="both"/>
      </w:pPr>
      <w:bookmarkStart w:id="38" w:name="_Toc10987154"/>
      <w:r>
        <w:lastRenderedPageBreak/>
        <w:t>Fluxo alternativo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E31C96" w:rsidRPr="00577606" w14:paraId="310AD831" w14:textId="77777777" w:rsidTr="00737C03">
        <w:trPr>
          <w:trHeight w:val="797"/>
        </w:trPr>
        <w:tc>
          <w:tcPr>
            <w:tcW w:w="9212" w:type="dxa"/>
          </w:tcPr>
          <w:p w14:paraId="310AD830" w14:textId="77777777" w:rsidR="00E31C96" w:rsidRPr="00E31C96" w:rsidRDefault="00E31C96" w:rsidP="006D2B93">
            <w:pPr>
              <w:pStyle w:val="Tabela"/>
              <w:jc w:val="both"/>
            </w:pPr>
            <w:r w:rsidRPr="00E31C96">
              <w:rPr>
                <w:b/>
              </w:rPr>
              <w:t>Precondições:</w:t>
            </w:r>
            <w:r>
              <w:rPr>
                <w:b/>
              </w:rPr>
              <w:t xml:space="preserve"> </w:t>
            </w:r>
            <w:r w:rsidR="006D2B93">
              <w:t>No passo 3</w:t>
            </w:r>
            <w:r>
              <w:t xml:space="preserve">, o usuário </w:t>
            </w:r>
            <w:r w:rsidR="006D2B93">
              <w:t>não preenche uma data inicial e uma data final.</w:t>
            </w:r>
          </w:p>
        </w:tc>
      </w:tr>
      <w:tr w:rsidR="006512A0" w:rsidRPr="00577606" w14:paraId="310AD834" w14:textId="77777777" w:rsidTr="00737C03">
        <w:trPr>
          <w:trHeight w:val="797"/>
        </w:trPr>
        <w:tc>
          <w:tcPr>
            <w:tcW w:w="9212" w:type="dxa"/>
          </w:tcPr>
          <w:p w14:paraId="310AD832" w14:textId="77777777" w:rsidR="00E31C96" w:rsidRDefault="006D2B93" w:rsidP="00523684">
            <w:pPr>
              <w:pStyle w:val="Tabela"/>
              <w:numPr>
                <w:ilvl w:val="0"/>
                <w:numId w:val="16"/>
              </w:numPr>
              <w:jc w:val="both"/>
            </w:pPr>
            <w:r>
              <w:t xml:space="preserve">O usuário </w:t>
            </w:r>
            <w:r w:rsidR="001C1B55">
              <w:t>não preenche os campos data inicial e uma data final.</w:t>
            </w:r>
          </w:p>
          <w:p w14:paraId="310AD833" w14:textId="77777777" w:rsidR="00E31C96" w:rsidRPr="00577606" w:rsidRDefault="006D2B93" w:rsidP="00523684">
            <w:pPr>
              <w:pStyle w:val="Tabela"/>
              <w:numPr>
                <w:ilvl w:val="0"/>
                <w:numId w:val="16"/>
              </w:numPr>
              <w:jc w:val="both"/>
            </w:pPr>
            <w:r>
              <w:t xml:space="preserve">O fluxo retorna ao passo </w:t>
            </w:r>
            <w:r w:rsidR="001C1B55">
              <w:t>4.</w:t>
            </w:r>
          </w:p>
        </w:tc>
      </w:tr>
    </w:tbl>
    <w:p w14:paraId="310AD835" w14:textId="77777777" w:rsidR="00523684" w:rsidRDefault="00523684" w:rsidP="00523684">
      <w:pPr>
        <w:pStyle w:val="BodyText"/>
        <w:jc w:val="both"/>
      </w:pPr>
    </w:p>
    <w:p w14:paraId="310AD836" w14:textId="77777777" w:rsidR="00AD55BB" w:rsidRPr="00577606" w:rsidRDefault="00AD55BB" w:rsidP="00AD55BB">
      <w:pPr>
        <w:pStyle w:val="Heading4"/>
        <w:jc w:val="both"/>
      </w:pPr>
      <w:r w:rsidRPr="00577606">
        <w:t>P</w:t>
      </w:r>
      <w:r>
        <w:t>ós-</w:t>
      </w:r>
      <w:r w:rsidRPr="00577606">
        <w:t>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D55BB" w:rsidRPr="00577606" w14:paraId="310AD838" w14:textId="77777777" w:rsidTr="00DD447C">
        <w:trPr>
          <w:trHeight w:val="867"/>
        </w:trPr>
        <w:tc>
          <w:tcPr>
            <w:tcW w:w="9212" w:type="dxa"/>
          </w:tcPr>
          <w:p w14:paraId="310AD837" w14:textId="77777777" w:rsidR="00AD55BB" w:rsidRPr="00577606" w:rsidRDefault="003355FA" w:rsidP="00AD55BB">
            <w:pPr>
              <w:pStyle w:val="Tabela"/>
              <w:numPr>
                <w:ilvl w:val="0"/>
                <w:numId w:val="27"/>
              </w:numPr>
              <w:jc w:val="both"/>
            </w:pPr>
            <w:r>
              <w:t>Alunos inadimplentes consultados</w:t>
            </w:r>
            <w:r w:rsidR="00AD55BB">
              <w:t>.</w:t>
            </w:r>
          </w:p>
        </w:tc>
      </w:tr>
    </w:tbl>
    <w:p w14:paraId="310AD839" w14:textId="77777777" w:rsidR="00AD55BB" w:rsidRDefault="00AD55BB" w:rsidP="00AD55BB">
      <w:pPr>
        <w:pStyle w:val="BodyText"/>
        <w:jc w:val="both"/>
      </w:pPr>
    </w:p>
    <w:p w14:paraId="310AD83A" w14:textId="77777777" w:rsidR="00AD55BB" w:rsidRDefault="00AD55BB" w:rsidP="00523684">
      <w:pPr>
        <w:pStyle w:val="BodyText"/>
        <w:jc w:val="both"/>
      </w:pPr>
    </w:p>
    <w:p w14:paraId="310AD83B" w14:textId="77777777" w:rsidR="006512A0" w:rsidRDefault="00523684" w:rsidP="00AD55BB">
      <w:pPr>
        <w:pStyle w:val="Heading2"/>
        <w:numPr>
          <w:ilvl w:val="0"/>
          <w:numId w:val="0"/>
        </w:numPr>
        <w:ind w:left="567" w:hanging="567"/>
        <w:jc w:val="both"/>
        <w:rPr>
          <w:rFonts w:ascii="Times New Roman" w:hAnsi="Times New Roman"/>
        </w:rPr>
      </w:pPr>
      <w:r>
        <w:br w:type="page"/>
      </w:r>
      <w:bookmarkStart w:id="39" w:name="_Toc10987155"/>
      <w:r>
        <w:rPr>
          <w:rFonts w:ascii="Times New Roman" w:hAnsi="Times New Roman"/>
        </w:rPr>
        <w:lastRenderedPageBreak/>
        <w:t>Diagrama de classes de domínio</w:t>
      </w:r>
      <w:bookmarkEnd w:id="39"/>
    </w:p>
    <w:p w14:paraId="310AD83C" w14:textId="77777777" w:rsidR="00523684" w:rsidRDefault="00150F3D" w:rsidP="0052368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310AD8A0" wp14:editId="310AD8A1">
            <wp:extent cx="5257800" cy="3114675"/>
            <wp:effectExtent l="0" t="0" r="0" b="952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D83D" w14:textId="77777777" w:rsidR="00523684" w:rsidRDefault="00523684" w:rsidP="00523684">
      <w:pPr>
        <w:pStyle w:val="BodyText"/>
        <w:jc w:val="both"/>
      </w:pPr>
    </w:p>
    <w:p w14:paraId="310AD83E" w14:textId="77777777" w:rsidR="00523684" w:rsidRDefault="00523684" w:rsidP="00523684">
      <w:pPr>
        <w:pStyle w:val="BodyText"/>
        <w:jc w:val="both"/>
      </w:pPr>
    </w:p>
    <w:p w14:paraId="310AD83F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0" w:name="_Toc10987156"/>
      <w:r>
        <w:rPr>
          <w:rFonts w:ascii="Times New Roman" w:hAnsi="Times New Roman"/>
        </w:rPr>
        <w:lastRenderedPageBreak/>
        <w:t>Modelo Entidade-Relacionamento</w:t>
      </w:r>
      <w:bookmarkEnd w:id="40"/>
    </w:p>
    <w:p w14:paraId="310AD840" w14:textId="77777777" w:rsidR="00523684" w:rsidRDefault="00523684" w:rsidP="0052368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310AD841" w14:textId="77777777" w:rsidR="00523684" w:rsidRDefault="00150F3D" w:rsidP="0052368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310AD8A2" wp14:editId="310AD8A3">
            <wp:extent cx="5314950" cy="236220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D842" w14:textId="77777777" w:rsidR="00523684" w:rsidRDefault="00523684" w:rsidP="00523684">
      <w:pPr>
        <w:pStyle w:val="BodyText"/>
        <w:jc w:val="both"/>
      </w:pPr>
    </w:p>
    <w:p w14:paraId="310AD843" w14:textId="77777777" w:rsidR="00523684" w:rsidRDefault="00523684" w:rsidP="00523684">
      <w:pPr>
        <w:pStyle w:val="BodyText"/>
        <w:jc w:val="both"/>
      </w:pPr>
    </w:p>
    <w:p w14:paraId="310AD844" w14:textId="77777777" w:rsidR="00523684" w:rsidRPr="00523684" w:rsidRDefault="00523684" w:rsidP="00523684">
      <w:pPr>
        <w:pStyle w:val="BodyText"/>
        <w:jc w:val="both"/>
      </w:pPr>
    </w:p>
    <w:p w14:paraId="310AD845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1" w:name="_Toc10987157"/>
      <w:r>
        <w:rPr>
          <w:rFonts w:ascii="Times New Roman" w:hAnsi="Times New Roman"/>
        </w:rPr>
        <w:lastRenderedPageBreak/>
        <w:t>Diagrama de componentes</w:t>
      </w:r>
      <w:bookmarkEnd w:id="41"/>
    </w:p>
    <w:p w14:paraId="310AD846" w14:textId="77777777" w:rsidR="00523684" w:rsidRDefault="00150F3D" w:rsidP="0052368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310AD8A4" wp14:editId="310AD8A5">
            <wp:extent cx="5305425" cy="3867150"/>
            <wp:effectExtent l="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D847" w14:textId="77777777" w:rsidR="00523684" w:rsidRDefault="00523684" w:rsidP="00523684">
      <w:pPr>
        <w:pStyle w:val="BodyText"/>
        <w:jc w:val="both"/>
      </w:pPr>
    </w:p>
    <w:p w14:paraId="310AD848" w14:textId="77777777" w:rsidR="00523684" w:rsidRDefault="00523684" w:rsidP="00523684">
      <w:pPr>
        <w:pStyle w:val="BodyText"/>
        <w:jc w:val="both"/>
      </w:pPr>
    </w:p>
    <w:p w14:paraId="310AD849" w14:textId="77777777" w:rsidR="00523684" w:rsidRDefault="00523684" w:rsidP="00523684">
      <w:pPr>
        <w:pStyle w:val="BodyText"/>
        <w:jc w:val="both"/>
      </w:pPr>
    </w:p>
    <w:p w14:paraId="310AD84A" w14:textId="77777777" w:rsidR="00523684" w:rsidRDefault="00523684" w:rsidP="00523684">
      <w:pPr>
        <w:pStyle w:val="BodyText"/>
        <w:jc w:val="both"/>
      </w:pPr>
    </w:p>
    <w:p w14:paraId="310AD84B" w14:textId="77777777" w:rsidR="00523684" w:rsidRDefault="00523684" w:rsidP="00523684">
      <w:pPr>
        <w:pStyle w:val="BodyText"/>
        <w:jc w:val="both"/>
      </w:pPr>
    </w:p>
    <w:p w14:paraId="310AD84C" w14:textId="77777777" w:rsidR="00523684" w:rsidRDefault="00523684" w:rsidP="00523684">
      <w:pPr>
        <w:pStyle w:val="BodyText"/>
        <w:jc w:val="both"/>
      </w:pPr>
    </w:p>
    <w:p w14:paraId="310AD84D" w14:textId="77777777" w:rsidR="00523684" w:rsidRDefault="00523684" w:rsidP="00523684">
      <w:pPr>
        <w:pStyle w:val="BodyText"/>
        <w:jc w:val="both"/>
      </w:pPr>
    </w:p>
    <w:p w14:paraId="310AD84E" w14:textId="77777777" w:rsidR="00523684" w:rsidRDefault="00523684" w:rsidP="00523684">
      <w:pPr>
        <w:pStyle w:val="BodyText"/>
        <w:jc w:val="both"/>
      </w:pPr>
    </w:p>
    <w:p w14:paraId="310AD84F" w14:textId="77777777" w:rsidR="00523684" w:rsidRDefault="00523684" w:rsidP="00523684">
      <w:pPr>
        <w:pStyle w:val="BodyText"/>
        <w:jc w:val="both"/>
      </w:pPr>
    </w:p>
    <w:p w14:paraId="310AD850" w14:textId="77777777" w:rsidR="00523684" w:rsidRDefault="00523684" w:rsidP="00523684">
      <w:pPr>
        <w:pStyle w:val="BodyText"/>
        <w:jc w:val="both"/>
      </w:pPr>
    </w:p>
    <w:p w14:paraId="310AD851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2" w:name="_Toc10987158"/>
      <w:r>
        <w:rPr>
          <w:rFonts w:ascii="Times New Roman" w:hAnsi="Times New Roman"/>
        </w:rPr>
        <w:lastRenderedPageBreak/>
        <w:t>Diagrama de implantação</w:t>
      </w:r>
      <w:bookmarkEnd w:id="42"/>
    </w:p>
    <w:p w14:paraId="310AD852" w14:textId="77777777" w:rsidR="00523684" w:rsidRDefault="00150F3D" w:rsidP="0052368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310AD8A6" wp14:editId="310AD8A7">
            <wp:extent cx="5267325" cy="5572125"/>
            <wp:effectExtent l="0" t="0" r="9525" b="9525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D853" w14:textId="77777777" w:rsidR="00523684" w:rsidRPr="00523684" w:rsidRDefault="00523684" w:rsidP="00523684">
      <w:pPr>
        <w:pStyle w:val="BodyText"/>
        <w:jc w:val="both"/>
      </w:pPr>
    </w:p>
    <w:p w14:paraId="310AD854" w14:textId="77777777" w:rsidR="00523684" w:rsidRDefault="00523684" w:rsidP="00523684">
      <w:pPr>
        <w:pStyle w:val="BodyText"/>
        <w:jc w:val="both"/>
      </w:pPr>
    </w:p>
    <w:p w14:paraId="310AD855" w14:textId="77777777" w:rsidR="00523684" w:rsidRDefault="00523684" w:rsidP="00523684">
      <w:pPr>
        <w:pStyle w:val="BodyText"/>
        <w:jc w:val="both"/>
      </w:pPr>
    </w:p>
    <w:p w14:paraId="310AD856" w14:textId="77777777" w:rsidR="00523684" w:rsidRDefault="00523684" w:rsidP="00523684">
      <w:pPr>
        <w:pStyle w:val="BodyText"/>
        <w:jc w:val="both"/>
      </w:pPr>
    </w:p>
    <w:p w14:paraId="310AD857" w14:textId="77777777" w:rsidR="00523684" w:rsidRDefault="00523684" w:rsidP="00523684">
      <w:pPr>
        <w:pStyle w:val="BodyText"/>
        <w:jc w:val="both"/>
      </w:pPr>
    </w:p>
    <w:p w14:paraId="310AD858" w14:textId="77777777" w:rsidR="00523684" w:rsidRDefault="00523684" w:rsidP="00523684">
      <w:pPr>
        <w:pStyle w:val="BodyText"/>
        <w:jc w:val="both"/>
      </w:pPr>
    </w:p>
    <w:p w14:paraId="310AD859" w14:textId="77777777" w:rsidR="00523684" w:rsidRDefault="00523684" w:rsidP="00523684">
      <w:pPr>
        <w:pStyle w:val="BodyText"/>
        <w:jc w:val="both"/>
      </w:pPr>
    </w:p>
    <w:p w14:paraId="310AD85A" w14:textId="77777777" w:rsidR="00523684" w:rsidRDefault="00523684" w:rsidP="00523684">
      <w:pPr>
        <w:pStyle w:val="BodyText"/>
        <w:jc w:val="both"/>
      </w:pPr>
    </w:p>
    <w:p w14:paraId="310AD85B" w14:textId="77777777" w:rsidR="00523684" w:rsidRDefault="00523684" w:rsidP="00523684">
      <w:pPr>
        <w:pStyle w:val="BodyText"/>
        <w:jc w:val="both"/>
      </w:pPr>
    </w:p>
    <w:p w14:paraId="310AD85C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bookmarkStart w:id="43" w:name="_Toc10987159"/>
      <w:r>
        <w:rPr>
          <w:rFonts w:ascii="Times New Roman" w:hAnsi="Times New Roman"/>
        </w:rPr>
        <w:lastRenderedPageBreak/>
        <w:t>Plano de Testes</w:t>
      </w:r>
      <w:bookmarkEnd w:id="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3"/>
        <w:gridCol w:w="1576"/>
        <w:gridCol w:w="1960"/>
        <w:gridCol w:w="2100"/>
        <w:gridCol w:w="2082"/>
      </w:tblGrid>
      <w:tr w:rsidR="00523684" w14:paraId="310AD862" w14:textId="77777777" w:rsidTr="00796872">
        <w:tc>
          <w:tcPr>
            <w:tcW w:w="813" w:type="dxa"/>
            <w:shd w:val="clear" w:color="auto" w:fill="auto"/>
          </w:tcPr>
          <w:p w14:paraId="310AD85D" w14:textId="77777777" w:rsidR="00523684" w:rsidRDefault="00523684" w:rsidP="00415822">
            <w:pPr>
              <w:pStyle w:val="BodyText"/>
              <w:jc w:val="both"/>
            </w:pPr>
            <w:r>
              <w:t>Id Caso de Teste</w:t>
            </w:r>
          </w:p>
        </w:tc>
        <w:tc>
          <w:tcPr>
            <w:tcW w:w="1576" w:type="dxa"/>
            <w:shd w:val="clear" w:color="auto" w:fill="auto"/>
          </w:tcPr>
          <w:p w14:paraId="310AD85E" w14:textId="77777777" w:rsidR="00523684" w:rsidRDefault="00523684" w:rsidP="00415822">
            <w:pPr>
              <w:pStyle w:val="BodyText"/>
              <w:jc w:val="both"/>
            </w:pPr>
            <w:r>
              <w:t>Caso de uso</w:t>
            </w:r>
          </w:p>
        </w:tc>
        <w:tc>
          <w:tcPr>
            <w:tcW w:w="1960" w:type="dxa"/>
            <w:shd w:val="clear" w:color="auto" w:fill="auto"/>
          </w:tcPr>
          <w:p w14:paraId="310AD85F" w14:textId="77777777" w:rsidR="00523684" w:rsidRDefault="00523684" w:rsidP="00415822">
            <w:pPr>
              <w:pStyle w:val="BodyText"/>
              <w:jc w:val="both"/>
            </w:pPr>
            <w:r>
              <w:t>Objetivo do Caso de Teste</w:t>
            </w:r>
          </w:p>
        </w:tc>
        <w:tc>
          <w:tcPr>
            <w:tcW w:w="2100" w:type="dxa"/>
            <w:shd w:val="clear" w:color="auto" w:fill="auto"/>
          </w:tcPr>
          <w:p w14:paraId="310AD860" w14:textId="77777777" w:rsidR="00523684" w:rsidRDefault="00523684" w:rsidP="00415822">
            <w:pPr>
              <w:pStyle w:val="BodyText"/>
              <w:jc w:val="both"/>
            </w:pPr>
            <w:r>
              <w:t>Entradas</w:t>
            </w:r>
          </w:p>
        </w:tc>
        <w:tc>
          <w:tcPr>
            <w:tcW w:w="2082" w:type="dxa"/>
            <w:shd w:val="clear" w:color="auto" w:fill="auto"/>
          </w:tcPr>
          <w:p w14:paraId="310AD861" w14:textId="77777777" w:rsidR="00523684" w:rsidRDefault="00523684" w:rsidP="00415822">
            <w:pPr>
              <w:pStyle w:val="BodyText"/>
              <w:jc w:val="both"/>
            </w:pPr>
            <w:r>
              <w:t>Resultados esperados</w:t>
            </w:r>
          </w:p>
        </w:tc>
      </w:tr>
      <w:tr w:rsidR="00523684" w14:paraId="310AD86A" w14:textId="77777777" w:rsidTr="00796872">
        <w:tc>
          <w:tcPr>
            <w:tcW w:w="813" w:type="dxa"/>
            <w:shd w:val="clear" w:color="auto" w:fill="auto"/>
          </w:tcPr>
          <w:p w14:paraId="310AD863" w14:textId="77777777" w:rsidR="00523684" w:rsidRDefault="00523684" w:rsidP="00415822">
            <w:pPr>
              <w:pStyle w:val="BodyText"/>
              <w:jc w:val="both"/>
            </w:pPr>
            <w:r>
              <w:t>1</w:t>
            </w:r>
            <w:r w:rsidR="00A252AB">
              <w:t>.</w:t>
            </w:r>
          </w:p>
        </w:tc>
        <w:tc>
          <w:tcPr>
            <w:tcW w:w="1576" w:type="dxa"/>
            <w:shd w:val="clear" w:color="auto" w:fill="auto"/>
          </w:tcPr>
          <w:p w14:paraId="310AD864" w14:textId="77777777" w:rsidR="00523684" w:rsidRDefault="005812A5" w:rsidP="00415822">
            <w:pPr>
              <w:pStyle w:val="BodyText"/>
              <w:jc w:val="both"/>
            </w:pPr>
            <w:r>
              <w:t>Manter Alunos</w:t>
            </w:r>
          </w:p>
        </w:tc>
        <w:tc>
          <w:tcPr>
            <w:tcW w:w="1960" w:type="dxa"/>
            <w:shd w:val="clear" w:color="auto" w:fill="auto"/>
          </w:tcPr>
          <w:p w14:paraId="310AD865" w14:textId="77777777" w:rsidR="00523684" w:rsidRDefault="005812A5" w:rsidP="00415822">
            <w:pPr>
              <w:pStyle w:val="BodyText"/>
              <w:jc w:val="both"/>
            </w:pPr>
            <w:r>
              <w:t>Validar campos obrigatórios ao preencher formulário Matricular Aluno.</w:t>
            </w:r>
          </w:p>
        </w:tc>
        <w:tc>
          <w:tcPr>
            <w:tcW w:w="2100" w:type="dxa"/>
            <w:shd w:val="clear" w:color="auto" w:fill="auto"/>
          </w:tcPr>
          <w:p w14:paraId="310AD866" w14:textId="77777777" w:rsidR="00523684" w:rsidRDefault="005812A5" w:rsidP="00415822">
            <w:pPr>
              <w:pStyle w:val="BodyText"/>
              <w:jc w:val="both"/>
            </w:pPr>
            <w:r>
              <w:t>- Abrir formulário para Matricular Aluno.</w:t>
            </w:r>
          </w:p>
          <w:p w14:paraId="310AD867" w14:textId="77777777" w:rsidR="005812A5" w:rsidRDefault="005812A5" w:rsidP="00415822">
            <w:pPr>
              <w:pStyle w:val="BodyText"/>
              <w:jc w:val="both"/>
            </w:pPr>
            <w:r>
              <w:t>- Não preencher algum campo obrigatório.</w:t>
            </w:r>
          </w:p>
          <w:p w14:paraId="310AD868" w14:textId="77777777" w:rsidR="005812A5" w:rsidRDefault="005812A5" w:rsidP="00415822">
            <w:pPr>
              <w:pStyle w:val="BodyText"/>
              <w:jc w:val="both"/>
            </w:pPr>
            <w:r>
              <w:t>- Confirmar dados de inclusão.</w:t>
            </w:r>
          </w:p>
        </w:tc>
        <w:tc>
          <w:tcPr>
            <w:tcW w:w="2082" w:type="dxa"/>
            <w:shd w:val="clear" w:color="auto" w:fill="auto"/>
          </w:tcPr>
          <w:p w14:paraId="310AD869" w14:textId="77777777" w:rsidR="00523684" w:rsidRDefault="005812A5" w:rsidP="005812A5">
            <w:pPr>
              <w:pStyle w:val="BodyText"/>
              <w:jc w:val="both"/>
            </w:pPr>
            <w:r>
              <w:t>Confirmação dos dados de inclusão não deve ocorrer e o campo obrigatório não preenchido deverá retornar uma mensagem de alerta.</w:t>
            </w:r>
          </w:p>
        </w:tc>
      </w:tr>
      <w:tr w:rsidR="00DD2D25" w14:paraId="310AD872" w14:textId="77777777" w:rsidTr="00796872">
        <w:tc>
          <w:tcPr>
            <w:tcW w:w="813" w:type="dxa"/>
            <w:shd w:val="clear" w:color="auto" w:fill="auto"/>
          </w:tcPr>
          <w:p w14:paraId="310AD86B" w14:textId="77777777" w:rsidR="00DD2D25" w:rsidRDefault="00DD2D25" w:rsidP="00415822">
            <w:pPr>
              <w:pStyle w:val="BodyText"/>
              <w:jc w:val="both"/>
            </w:pPr>
            <w:r>
              <w:t>2</w:t>
            </w:r>
            <w:r w:rsidR="00A252AB">
              <w:t>.</w:t>
            </w:r>
          </w:p>
        </w:tc>
        <w:tc>
          <w:tcPr>
            <w:tcW w:w="1576" w:type="dxa"/>
            <w:shd w:val="clear" w:color="auto" w:fill="auto"/>
          </w:tcPr>
          <w:p w14:paraId="310AD86C" w14:textId="77777777" w:rsidR="00DD2D25" w:rsidRDefault="00DD2D25" w:rsidP="00415822">
            <w:pPr>
              <w:pStyle w:val="BodyText"/>
              <w:jc w:val="both"/>
            </w:pPr>
            <w:r>
              <w:t>Manter Alunos</w:t>
            </w:r>
          </w:p>
        </w:tc>
        <w:tc>
          <w:tcPr>
            <w:tcW w:w="1960" w:type="dxa"/>
            <w:shd w:val="clear" w:color="auto" w:fill="auto"/>
          </w:tcPr>
          <w:p w14:paraId="310AD86D" w14:textId="77777777" w:rsidR="00DD2D25" w:rsidRDefault="00DD2D25" w:rsidP="00415822">
            <w:pPr>
              <w:pStyle w:val="BodyText"/>
              <w:jc w:val="both"/>
            </w:pPr>
            <w:r>
              <w:t>Retornar mensagem de sucesso ao confirmar dados do formulário de Matricular Alunos.</w:t>
            </w:r>
          </w:p>
        </w:tc>
        <w:tc>
          <w:tcPr>
            <w:tcW w:w="2100" w:type="dxa"/>
            <w:shd w:val="clear" w:color="auto" w:fill="auto"/>
          </w:tcPr>
          <w:p w14:paraId="310AD86E" w14:textId="77777777" w:rsidR="00DD2D25" w:rsidRDefault="00DD2D25" w:rsidP="00DD447C">
            <w:pPr>
              <w:pStyle w:val="BodyText"/>
              <w:jc w:val="both"/>
            </w:pPr>
            <w:r>
              <w:t>- Abrir formulário para Matricular Aluno.</w:t>
            </w:r>
          </w:p>
          <w:p w14:paraId="310AD86F" w14:textId="77777777" w:rsidR="00DD2D25" w:rsidRDefault="00DD2D25" w:rsidP="00DD447C">
            <w:pPr>
              <w:pStyle w:val="BodyText"/>
              <w:jc w:val="both"/>
            </w:pPr>
            <w:r>
              <w:t>- Preencher todos os campos corretamente.</w:t>
            </w:r>
          </w:p>
          <w:p w14:paraId="310AD870" w14:textId="77777777" w:rsidR="00DD2D25" w:rsidRDefault="00DD2D25" w:rsidP="00DD447C">
            <w:pPr>
              <w:pStyle w:val="BodyText"/>
              <w:jc w:val="both"/>
            </w:pPr>
            <w:r>
              <w:t>- Confirmar dados de inclusão.</w:t>
            </w:r>
          </w:p>
        </w:tc>
        <w:tc>
          <w:tcPr>
            <w:tcW w:w="2082" w:type="dxa"/>
            <w:shd w:val="clear" w:color="auto" w:fill="auto"/>
          </w:tcPr>
          <w:p w14:paraId="310AD871" w14:textId="77777777" w:rsidR="00DD2D25" w:rsidRDefault="00DD2D25" w:rsidP="00415822">
            <w:pPr>
              <w:pStyle w:val="BodyText"/>
              <w:jc w:val="both"/>
            </w:pPr>
            <w:r>
              <w:t>Mensagem de sucesso ao confirmar os dados de inclusão.</w:t>
            </w:r>
          </w:p>
        </w:tc>
      </w:tr>
      <w:tr w:rsidR="00DD2D25" w14:paraId="310AD87A" w14:textId="77777777" w:rsidTr="00796872">
        <w:tc>
          <w:tcPr>
            <w:tcW w:w="813" w:type="dxa"/>
            <w:shd w:val="clear" w:color="auto" w:fill="auto"/>
          </w:tcPr>
          <w:p w14:paraId="310AD873" w14:textId="77777777" w:rsidR="00DD2D25" w:rsidRDefault="00DD2D25" w:rsidP="00415822">
            <w:pPr>
              <w:pStyle w:val="BodyText"/>
              <w:jc w:val="both"/>
            </w:pPr>
            <w:r>
              <w:t>3</w:t>
            </w:r>
            <w:r w:rsidR="00A252AB">
              <w:t>.</w:t>
            </w:r>
          </w:p>
        </w:tc>
        <w:tc>
          <w:tcPr>
            <w:tcW w:w="1576" w:type="dxa"/>
            <w:shd w:val="clear" w:color="auto" w:fill="auto"/>
          </w:tcPr>
          <w:p w14:paraId="310AD874" w14:textId="77777777" w:rsidR="00DD2D25" w:rsidRDefault="00DD2D25" w:rsidP="00415822">
            <w:pPr>
              <w:pStyle w:val="BodyText"/>
              <w:jc w:val="both"/>
            </w:pPr>
            <w:r>
              <w:t>Registrar Pagamento</w:t>
            </w:r>
          </w:p>
        </w:tc>
        <w:tc>
          <w:tcPr>
            <w:tcW w:w="1960" w:type="dxa"/>
            <w:shd w:val="clear" w:color="auto" w:fill="auto"/>
          </w:tcPr>
          <w:p w14:paraId="310AD875" w14:textId="77777777" w:rsidR="00DD2D25" w:rsidRDefault="00DD2D25" w:rsidP="00DD2D25">
            <w:pPr>
              <w:pStyle w:val="BodyText"/>
              <w:jc w:val="both"/>
            </w:pPr>
            <w:r>
              <w:t>Validar campos obrigatórios ao preencher formulário Registrar Pagamento.</w:t>
            </w:r>
          </w:p>
        </w:tc>
        <w:tc>
          <w:tcPr>
            <w:tcW w:w="2100" w:type="dxa"/>
            <w:shd w:val="clear" w:color="auto" w:fill="auto"/>
          </w:tcPr>
          <w:p w14:paraId="310AD876" w14:textId="77777777" w:rsidR="00DD2D25" w:rsidRDefault="00DD2D25" w:rsidP="00DD447C">
            <w:pPr>
              <w:pStyle w:val="BodyText"/>
              <w:jc w:val="both"/>
            </w:pPr>
            <w:r>
              <w:t>- Abrir formulário para Registrar Pagamento.</w:t>
            </w:r>
          </w:p>
          <w:p w14:paraId="310AD877" w14:textId="77777777" w:rsidR="00DD2D25" w:rsidRDefault="00DD2D25" w:rsidP="00DD447C">
            <w:pPr>
              <w:pStyle w:val="BodyText"/>
              <w:jc w:val="both"/>
            </w:pPr>
            <w:r>
              <w:t>- Não preencher o campo Data Pagamento.</w:t>
            </w:r>
          </w:p>
          <w:p w14:paraId="310AD878" w14:textId="77777777" w:rsidR="00DD2D25" w:rsidRDefault="00DD2D25" w:rsidP="00DD447C">
            <w:pPr>
              <w:pStyle w:val="BodyText"/>
              <w:jc w:val="both"/>
            </w:pPr>
            <w:r>
              <w:t>- Confirmar dados de inclusão.</w:t>
            </w:r>
          </w:p>
        </w:tc>
        <w:tc>
          <w:tcPr>
            <w:tcW w:w="2082" w:type="dxa"/>
            <w:shd w:val="clear" w:color="auto" w:fill="auto"/>
          </w:tcPr>
          <w:p w14:paraId="310AD879" w14:textId="77777777" w:rsidR="00DD2D25" w:rsidRDefault="00DD2D25" w:rsidP="00DD2D25">
            <w:pPr>
              <w:pStyle w:val="BodyText"/>
              <w:jc w:val="both"/>
            </w:pPr>
            <w:r>
              <w:t>Confirmação dos dados de inclusão não deve ocorrer e no campo Data Pagamento não preenchido deverá retornar uma mensagem de alerta.</w:t>
            </w:r>
          </w:p>
        </w:tc>
      </w:tr>
      <w:tr w:rsidR="00DD2D25" w14:paraId="310AD882" w14:textId="77777777" w:rsidTr="00796872">
        <w:tc>
          <w:tcPr>
            <w:tcW w:w="813" w:type="dxa"/>
            <w:shd w:val="clear" w:color="auto" w:fill="auto"/>
          </w:tcPr>
          <w:p w14:paraId="310AD87B" w14:textId="77777777" w:rsidR="00DD2D25" w:rsidRDefault="00DD2D25" w:rsidP="00415822">
            <w:pPr>
              <w:pStyle w:val="BodyText"/>
              <w:jc w:val="both"/>
            </w:pPr>
            <w:r>
              <w:t>4</w:t>
            </w:r>
            <w:r w:rsidR="00A252AB">
              <w:t>.</w:t>
            </w:r>
          </w:p>
        </w:tc>
        <w:tc>
          <w:tcPr>
            <w:tcW w:w="1576" w:type="dxa"/>
            <w:shd w:val="clear" w:color="auto" w:fill="auto"/>
          </w:tcPr>
          <w:p w14:paraId="310AD87C" w14:textId="77777777" w:rsidR="00DD2D25" w:rsidRDefault="00DD2D25" w:rsidP="00415822">
            <w:pPr>
              <w:pStyle w:val="BodyText"/>
              <w:jc w:val="both"/>
            </w:pPr>
            <w:r>
              <w:t>Registrar Pagamento</w:t>
            </w:r>
          </w:p>
        </w:tc>
        <w:tc>
          <w:tcPr>
            <w:tcW w:w="1960" w:type="dxa"/>
            <w:shd w:val="clear" w:color="auto" w:fill="auto"/>
          </w:tcPr>
          <w:p w14:paraId="310AD87D" w14:textId="77777777" w:rsidR="00DD2D25" w:rsidRDefault="00DD2D25" w:rsidP="00DD2D25">
            <w:pPr>
              <w:pStyle w:val="BodyText"/>
              <w:jc w:val="both"/>
            </w:pPr>
            <w:r>
              <w:t>Retornar mensagem de sucesso ao confirmar dados do formulário de Registrar Pagamentos.</w:t>
            </w:r>
          </w:p>
        </w:tc>
        <w:tc>
          <w:tcPr>
            <w:tcW w:w="2100" w:type="dxa"/>
            <w:shd w:val="clear" w:color="auto" w:fill="auto"/>
          </w:tcPr>
          <w:p w14:paraId="310AD87E" w14:textId="77777777" w:rsidR="00DD2D25" w:rsidRDefault="00DD2D25" w:rsidP="00DD447C">
            <w:pPr>
              <w:pStyle w:val="BodyText"/>
              <w:jc w:val="both"/>
            </w:pPr>
            <w:r>
              <w:t>- Abrir formulário para Registrar Pagamento.</w:t>
            </w:r>
          </w:p>
          <w:p w14:paraId="310AD87F" w14:textId="77777777" w:rsidR="00DD2D25" w:rsidRDefault="00DD2D25" w:rsidP="00DD447C">
            <w:pPr>
              <w:pStyle w:val="BodyText"/>
              <w:jc w:val="both"/>
            </w:pPr>
            <w:r>
              <w:t>- Preencher o campo Data Pagamento.</w:t>
            </w:r>
          </w:p>
          <w:p w14:paraId="310AD880" w14:textId="77777777" w:rsidR="00DD2D25" w:rsidRDefault="00DD2D25" w:rsidP="00DD447C">
            <w:pPr>
              <w:pStyle w:val="BodyText"/>
              <w:jc w:val="both"/>
            </w:pPr>
            <w:r>
              <w:t>- Confirmar dados de inclusão.</w:t>
            </w:r>
          </w:p>
        </w:tc>
        <w:tc>
          <w:tcPr>
            <w:tcW w:w="2082" w:type="dxa"/>
            <w:shd w:val="clear" w:color="auto" w:fill="auto"/>
          </w:tcPr>
          <w:p w14:paraId="310AD881" w14:textId="77777777" w:rsidR="00DD2D25" w:rsidRDefault="00DD2D25" w:rsidP="00DD447C">
            <w:pPr>
              <w:pStyle w:val="BodyText"/>
              <w:jc w:val="both"/>
            </w:pPr>
            <w:r>
              <w:t>Mensagem de sucesso ao confirmar os dados de inclusão.</w:t>
            </w:r>
          </w:p>
        </w:tc>
      </w:tr>
      <w:tr w:rsidR="00DD2D25" w14:paraId="310AD889" w14:textId="77777777" w:rsidTr="00796872">
        <w:tc>
          <w:tcPr>
            <w:tcW w:w="813" w:type="dxa"/>
            <w:shd w:val="clear" w:color="auto" w:fill="auto"/>
          </w:tcPr>
          <w:p w14:paraId="310AD883" w14:textId="77777777" w:rsidR="00DD2D25" w:rsidRDefault="00DD2D25" w:rsidP="00415822">
            <w:pPr>
              <w:pStyle w:val="BodyText"/>
              <w:jc w:val="both"/>
            </w:pPr>
            <w:r>
              <w:t>5</w:t>
            </w:r>
            <w:r w:rsidR="00A252AB">
              <w:t>.</w:t>
            </w:r>
          </w:p>
        </w:tc>
        <w:tc>
          <w:tcPr>
            <w:tcW w:w="1576" w:type="dxa"/>
            <w:shd w:val="clear" w:color="auto" w:fill="auto"/>
          </w:tcPr>
          <w:p w14:paraId="310AD884" w14:textId="77777777" w:rsidR="00DD2D25" w:rsidRDefault="00DD2D25" w:rsidP="00415822">
            <w:pPr>
              <w:pStyle w:val="BodyText"/>
              <w:jc w:val="both"/>
            </w:pPr>
            <w:r>
              <w:t>Consultar Alunos Inadimplentes</w:t>
            </w:r>
          </w:p>
        </w:tc>
        <w:tc>
          <w:tcPr>
            <w:tcW w:w="1960" w:type="dxa"/>
            <w:shd w:val="clear" w:color="auto" w:fill="auto"/>
          </w:tcPr>
          <w:p w14:paraId="310AD885" w14:textId="77777777" w:rsidR="00DD2D25" w:rsidRDefault="00DD2D25" w:rsidP="00DD2D25">
            <w:pPr>
              <w:pStyle w:val="BodyText"/>
              <w:jc w:val="both"/>
            </w:pPr>
            <w:r>
              <w:t>Validar os campos Data Inicio e/ou Data Fim se é uma data valida.</w:t>
            </w:r>
          </w:p>
        </w:tc>
        <w:tc>
          <w:tcPr>
            <w:tcW w:w="2100" w:type="dxa"/>
            <w:shd w:val="clear" w:color="auto" w:fill="auto"/>
          </w:tcPr>
          <w:p w14:paraId="310AD886" w14:textId="77777777" w:rsidR="00DD2D25" w:rsidRDefault="00DD2D25" w:rsidP="00DD2D25">
            <w:pPr>
              <w:pStyle w:val="BodyText"/>
              <w:jc w:val="both"/>
            </w:pPr>
            <w:r>
              <w:t xml:space="preserve">- Preencher a Data Inicio e/ou Data Fim com uma data inválida, por exemplo: </w:t>
            </w:r>
            <w:r>
              <w:lastRenderedPageBreak/>
              <w:t>42/13/2019</w:t>
            </w:r>
            <w:r w:rsidR="00796872">
              <w:t>.</w:t>
            </w:r>
          </w:p>
          <w:p w14:paraId="310AD887" w14:textId="77777777" w:rsidR="00796872" w:rsidRDefault="00796872" w:rsidP="00796872">
            <w:pPr>
              <w:pStyle w:val="BodyText"/>
              <w:jc w:val="both"/>
            </w:pPr>
            <w:r>
              <w:br/>
              <w:t>- Confirmar os dados preenchidos.</w:t>
            </w:r>
          </w:p>
        </w:tc>
        <w:tc>
          <w:tcPr>
            <w:tcW w:w="2082" w:type="dxa"/>
            <w:shd w:val="clear" w:color="auto" w:fill="auto"/>
          </w:tcPr>
          <w:p w14:paraId="310AD888" w14:textId="77777777" w:rsidR="00DD2D25" w:rsidRDefault="00DD2D25" w:rsidP="00415822">
            <w:pPr>
              <w:pStyle w:val="BodyText"/>
              <w:jc w:val="both"/>
            </w:pPr>
            <w:r>
              <w:lastRenderedPageBreak/>
              <w:t>Não deverá trazer nenhum</w:t>
            </w:r>
            <w:r w:rsidR="00796872">
              <w:t xml:space="preserve"> resultado e informar que a data é inválida.</w:t>
            </w:r>
          </w:p>
        </w:tc>
      </w:tr>
      <w:tr w:rsidR="00796872" w14:paraId="310AD890" w14:textId="77777777" w:rsidTr="00796872">
        <w:tc>
          <w:tcPr>
            <w:tcW w:w="813" w:type="dxa"/>
            <w:shd w:val="clear" w:color="auto" w:fill="auto"/>
          </w:tcPr>
          <w:p w14:paraId="310AD88A" w14:textId="77777777" w:rsidR="00796872" w:rsidRDefault="00796872" w:rsidP="00415822">
            <w:pPr>
              <w:pStyle w:val="BodyText"/>
              <w:jc w:val="both"/>
            </w:pPr>
            <w:r>
              <w:t>6</w:t>
            </w:r>
            <w:r w:rsidR="00A252AB">
              <w:t>.</w:t>
            </w:r>
          </w:p>
        </w:tc>
        <w:tc>
          <w:tcPr>
            <w:tcW w:w="1576" w:type="dxa"/>
            <w:shd w:val="clear" w:color="auto" w:fill="auto"/>
          </w:tcPr>
          <w:p w14:paraId="310AD88B" w14:textId="77777777" w:rsidR="00796872" w:rsidRDefault="00796872" w:rsidP="00DD447C">
            <w:pPr>
              <w:pStyle w:val="BodyText"/>
              <w:jc w:val="both"/>
            </w:pPr>
            <w:r>
              <w:t>Consultar Alunos Inadimplentes</w:t>
            </w:r>
          </w:p>
        </w:tc>
        <w:tc>
          <w:tcPr>
            <w:tcW w:w="1960" w:type="dxa"/>
            <w:shd w:val="clear" w:color="auto" w:fill="auto"/>
          </w:tcPr>
          <w:p w14:paraId="310AD88C" w14:textId="77777777" w:rsidR="00796872" w:rsidRDefault="00796872" w:rsidP="00DD447C">
            <w:pPr>
              <w:pStyle w:val="BodyText"/>
              <w:jc w:val="both"/>
            </w:pPr>
            <w:r>
              <w:t>Validar os campos Data Inicio e/ou Data Fim se é uma data valida.</w:t>
            </w:r>
          </w:p>
        </w:tc>
        <w:tc>
          <w:tcPr>
            <w:tcW w:w="2100" w:type="dxa"/>
            <w:shd w:val="clear" w:color="auto" w:fill="auto"/>
          </w:tcPr>
          <w:p w14:paraId="310AD88D" w14:textId="77777777" w:rsidR="00796872" w:rsidRDefault="00796872" w:rsidP="00DD447C">
            <w:pPr>
              <w:pStyle w:val="BodyText"/>
              <w:jc w:val="both"/>
            </w:pPr>
            <w:r>
              <w:t>- Preencher a Data Inicio e/ou Data Fim com uma data válida, por exemplo: 20/10/2019.</w:t>
            </w:r>
          </w:p>
          <w:p w14:paraId="310AD88E" w14:textId="77777777" w:rsidR="00796872" w:rsidRDefault="00796872" w:rsidP="00DD447C">
            <w:pPr>
              <w:pStyle w:val="BodyText"/>
              <w:jc w:val="both"/>
            </w:pPr>
            <w:r>
              <w:br/>
              <w:t>- Confirmar os dados preenchidos.</w:t>
            </w:r>
          </w:p>
        </w:tc>
        <w:tc>
          <w:tcPr>
            <w:tcW w:w="2082" w:type="dxa"/>
            <w:shd w:val="clear" w:color="auto" w:fill="auto"/>
          </w:tcPr>
          <w:p w14:paraId="310AD88F" w14:textId="77777777" w:rsidR="00796872" w:rsidRDefault="00796872" w:rsidP="00796872">
            <w:pPr>
              <w:pStyle w:val="BodyText"/>
              <w:jc w:val="both"/>
            </w:pPr>
            <w:r>
              <w:t>O sistema deverá retornar, caso haja dados no período solicitado, o(os) resultado(os) ou uma mensagem informando que não há dados para aquele período.</w:t>
            </w:r>
          </w:p>
        </w:tc>
      </w:tr>
    </w:tbl>
    <w:p w14:paraId="310AD891" w14:textId="77777777" w:rsidR="00523684" w:rsidRDefault="00523684" w:rsidP="00523684">
      <w:pPr>
        <w:pStyle w:val="BodyText"/>
        <w:jc w:val="both"/>
      </w:pPr>
    </w:p>
    <w:p w14:paraId="310AD892" w14:textId="77777777" w:rsidR="00523684" w:rsidRDefault="00523684" w:rsidP="00523684">
      <w:pPr>
        <w:pStyle w:val="BodyText"/>
        <w:jc w:val="both"/>
      </w:pPr>
    </w:p>
    <w:p w14:paraId="310AD893" w14:textId="77777777" w:rsidR="00523684" w:rsidRP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4" w:name="_Toc10987160"/>
      <w:r w:rsidRPr="00523684">
        <w:rPr>
          <w:rFonts w:ascii="Times New Roman" w:hAnsi="Times New Roman"/>
        </w:rPr>
        <w:lastRenderedPageBreak/>
        <w:t>Estimativa de pontos de função</w:t>
      </w:r>
      <w:bookmarkEnd w:id="44"/>
    </w:p>
    <w:p w14:paraId="310AD894" w14:textId="641AA478" w:rsidR="00523684" w:rsidRDefault="00A642D4" w:rsidP="00523684">
      <w:pPr>
        <w:pStyle w:val="BodyText"/>
        <w:jc w:val="both"/>
      </w:pPr>
      <w:r>
        <w:rPr>
          <w:noProof/>
        </w:rPr>
        <w:drawing>
          <wp:inline distT="0" distB="0" distL="0" distR="0" wp14:anchorId="465B51DC" wp14:editId="120C4E94">
            <wp:extent cx="5280025" cy="8388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f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1E5B9" wp14:editId="7082C709">
            <wp:extent cx="5280025" cy="246507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f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7B4" w14:textId="3933546E" w:rsidR="00A642D4" w:rsidRDefault="00A642D4" w:rsidP="00523684">
      <w:pPr>
        <w:pStyle w:val="BodyText"/>
        <w:jc w:val="both"/>
      </w:pPr>
      <w:r>
        <w:rPr>
          <w:noProof/>
        </w:rPr>
        <w:drawing>
          <wp:inline distT="0" distB="0" distL="0" distR="0" wp14:anchorId="013AC02E" wp14:editId="4DF9AE27">
            <wp:extent cx="5280025" cy="81661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f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_GoBack"/>
      <w:bookmarkEnd w:id="45"/>
    </w:p>
    <w:p w14:paraId="310AD895" w14:textId="77777777" w:rsidR="00523684" w:rsidRPr="00523684" w:rsidRDefault="00523684" w:rsidP="00523684">
      <w:pPr>
        <w:pStyle w:val="BodyText"/>
        <w:jc w:val="both"/>
      </w:pPr>
    </w:p>
    <w:p w14:paraId="310AD896" w14:textId="77777777" w:rsidR="00523684" w:rsidRP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6" w:name="_Toc10987161"/>
      <w:r>
        <w:rPr>
          <w:rFonts w:ascii="Times New Roman" w:hAnsi="Times New Roman"/>
        </w:rPr>
        <w:lastRenderedPageBreak/>
        <w:t>Informações da implementação</w:t>
      </w:r>
      <w:bookmarkEnd w:id="46"/>
    </w:p>
    <w:p w14:paraId="310AD897" w14:textId="77777777" w:rsidR="00523684" w:rsidRPr="00523684" w:rsidRDefault="00523684" w:rsidP="00523684">
      <w:pPr>
        <w:pStyle w:val="BodyText"/>
        <w:jc w:val="both"/>
      </w:pPr>
      <w:r>
        <w:t>&lt;informar aqui o</w:t>
      </w:r>
      <w:r w:rsidRPr="00523684">
        <w:t xml:space="preserve"> link para o repositório de código</w:t>
      </w:r>
      <w:r>
        <w:t xml:space="preserve"> e quaisquer informações necessárias para seu acesso&gt;</w:t>
      </w:r>
    </w:p>
    <w:sectPr w:rsidR="00523684" w:rsidRPr="00523684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AD8AA" w14:textId="77777777" w:rsidR="00720C48" w:rsidRDefault="00720C48">
      <w:r>
        <w:separator/>
      </w:r>
    </w:p>
  </w:endnote>
  <w:endnote w:type="continuationSeparator" w:id="0">
    <w:p w14:paraId="310AD8AB" w14:textId="77777777" w:rsidR="00720C48" w:rsidRDefault="0072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D8AE" w14:textId="77777777" w:rsidR="00E63E4A" w:rsidRDefault="00E63E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D73">
      <w:rPr>
        <w:rStyle w:val="PageNumber"/>
        <w:noProof/>
      </w:rPr>
      <w:t>22</w:t>
    </w:r>
    <w:r>
      <w:rPr>
        <w:rStyle w:val="PageNumber"/>
      </w:rPr>
      <w:fldChar w:fldCharType="end"/>
    </w:r>
  </w:p>
  <w:p w14:paraId="310AD8AF" w14:textId="77777777" w:rsidR="00E63E4A" w:rsidRDefault="00E63E4A" w:rsidP="00F46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D8B0" w14:textId="77777777" w:rsidR="00E63E4A" w:rsidRDefault="00E63E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D73">
      <w:rPr>
        <w:rStyle w:val="PageNumber"/>
        <w:noProof/>
      </w:rPr>
      <w:t>21</w:t>
    </w:r>
    <w:r>
      <w:rPr>
        <w:rStyle w:val="PageNumber"/>
      </w:rPr>
      <w:fldChar w:fldCharType="end"/>
    </w:r>
  </w:p>
  <w:p w14:paraId="310AD8B1" w14:textId="77777777" w:rsidR="00E63E4A" w:rsidRDefault="00E63E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AD8A8" w14:textId="77777777" w:rsidR="00720C48" w:rsidRDefault="00720C48">
      <w:r>
        <w:separator/>
      </w:r>
    </w:p>
  </w:footnote>
  <w:footnote w:type="continuationSeparator" w:id="0">
    <w:p w14:paraId="310AD8A9" w14:textId="77777777" w:rsidR="00720C48" w:rsidRDefault="0072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D8AC" w14:textId="77777777" w:rsidR="00624033" w:rsidRPr="009D327C" w:rsidRDefault="00624033">
    <w:pPr>
      <w:pStyle w:val="Header"/>
      <w:rPr>
        <w:sz w:val="24"/>
        <w:szCs w:val="24"/>
      </w:rPr>
    </w:pPr>
    <w:proofErr w:type="spellStart"/>
    <w:r>
      <w:rPr>
        <w:sz w:val="24"/>
        <w:szCs w:val="24"/>
      </w:rPr>
      <w:t>GymSpec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D8AD" w14:textId="77777777" w:rsidR="00E63E4A" w:rsidRDefault="006512A0">
    <w:pPr>
      <w:pStyle w:val="Header"/>
      <w:jc w:val="right"/>
    </w:pPr>
    <w:r>
      <w:rPr>
        <w:sz w:val="24"/>
        <w:szCs w:val="24"/>
      </w:rPr>
      <w:t>Trabalho de Conclusão de Curso – Engenharia de Software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A610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05930ED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92D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20AB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DB047B"/>
    <w:multiLevelType w:val="hybridMultilevel"/>
    <w:tmpl w:val="20CC83B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305239"/>
    <w:multiLevelType w:val="hybridMultilevel"/>
    <w:tmpl w:val="DA06A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A95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722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71863"/>
    <w:multiLevelType w:val="hybridMultilevel"/>
    <w:tmpl w:val="8D36C9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19"/>
  </w:num>
  <w:num w:numId="9">
    <w:abstractNumId w:val="3"/>
  </w:num>
  <w:num w:numId="10">
    <w:abstractNumId w:val="8"/>
  </w:num>
  <w:num w:numId="11">
    <w:abstractNumId w:val="21"/>
  </w:num>
  <w:num w:numId="12">
    <w:abstractNumId w:val="6"/>
  </w:num>
  <w:num w:numId="13">
    <w:abstractNumId w:val="10"/>
  </w:num>
  <w:num w:numId="14">
    <w:abstractNumId w:val="14"/>
  </w:num>
  <w:num w:numId="15">
    <w:abstractNumId w:val="18"/>
  </w:num>
  <w:num w:numId="16">
    <w:abstractNumId w:val="1"/>
  </w:num>
  <w:num w:numId="17">
    <w:abstractNumId w:val="0"/>
  </w:num>
  <w:num w:numId="18">
    <w:abstractNumId w:val="17"/>
  </w:num>
  <w:num w:numId="19">
    <w:abstractNumId w:val="13"/>
  </w:num>
  <w:num w:numId="20">
    <w:abstractNumId w:val="23"/>
  </w:num>
  <w:num w:numId="21">
    <w:abstractNumId w:val="23"/>
  </w:num>
  <w:num w:numId="22">
    <w:abstractNumId w:val="23"/>
  </w:num>
  <w:num w:numId="23">
    <w:abstractNumId w:val="22"/>
  </w:num>
  <w:num w:numId="24">
    <w:abstractNumId w:val="2"/>
  </w:num>
  <w:num w:numId="25">
    <w:abstractNumId w:val="15"/>
  </w:num>
  <w:num w:numId="26">
    <w:abstractNumId w:val="16"/>
  </w:num>
  <w:num w:numId="27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699B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D77FF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B03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37FC0"/>
    <w:rsid w:val="0014073E"/>
    <w:rsid w:val="00142329"/>
    <w:rsid w:val="001446B8"/>
    <w:rsid w:val="00147418"/>
    <w:rsid w:val="00147DA3"/>
    <w:rsid w:val="00150F3D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408"/>
    <w:rsid w:val="00191633"/>
    <w:rsid w:val="001916C8"/>
    <w:rsid w:val="00192242"/>
    <w:rsid w:val="00192EA1"/>
    <w:rsid w:val="00193BC0"/>
    <w:rsid w:val="00195D67"/>
    <w:rsid w:val="00197C19"/>
    <w:rsid w:val="001A0FBC"/>
    <w:rsid w:val="001A14FD"/>
    <w:rsid w:val="001A52C9"/>
    <w:rsid w:val="001A5987"/>
    <w:rsid w:val="001A59BD"/>
    <w:rsid w:val="001A7DBA"/>
    <w:rsid w:val="001B1977"/>
    <w:rsid w:val="001B2F0A"/>
    <w:rsid w:val="001B32C1"/>
    <w:rsid w:val="001B3D34"/>
    <w:rsid w:val="001B6CF7"/>
    <w:rsid w:val="001C098B"/>
    <w:rsid w:val="001C1B55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597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5F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4ED7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3EA0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046D"/>
    <w:rsid w:val="00411FFF"/>
    <w:rsid w:val="004141CF"/>
    <w:rsid w:val="0041428F"/>
    <w:rsid w:val="00414FA2"/>
    <w:rsid w:val="0041582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02E8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A80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D7D33"/>
    <w:rsid w:val="004E2BB3"/>
    <w:rsid w:val="004E2F52"/>
    <w:rsid w:val="004E36F2"/>
    <w:rsid w:val="004E4D45"/>
    <w:rsid w:val="004E5B35"/>
    <w:rsid w:val="004E6A8A"/>
    <w:rsid w:val="004E6AA7"/>
    <w:rsid w:val="004E6C3F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3684"/>
    <w:rsid w:val="00525E15"/>
    <w:rsid w:val="00527066"/>
    <w:rsid w:val="005274D6"/>
    <w:rsid w:val="0052755B"/>
    <w:rsid w:val="00531395"/>
    <w:rsid w:val="0054261D"/>
    <w:rsid w:val="00542E1A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660CA"/>
    <w:rsid w:val="0056787C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D73"/>
    <w:rsid w:val="00577606"/>
    <w:rsid w:val="005812A5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33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12A0"/>
    <w:rsid w:val="00652752"/>
    <w:rsid w:val="00652867"/>
    <w:rsid w:val="00653354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1DF5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2B93"/>
    <w:rsid w:val="006D5C55"/>
    <w:rsid w:val="006D789D"/>
    <w:rsid w:val="006E0079"/>
    <w:rsid w:val="006E5F81"/>
    <w:rsid w:val="006E66B3"/>
    <w:rsid w:val="006F1642"/>
    <w:rsid w:val="006F44C7"/>
    <w:rsid w:val="006F6CA7"/>
    <w:rsid w:val="006F71FC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0C48"/>
    <w:rsid w:val="00723EB1"/>
    <w:rsid w:val="007266B3"/>
    <w:rsid w:val="00726AD8"/>
    <w:rsid w:val="00727F3F"/>
    <w:rsid w:val="00730E24"/>
    <w:rsid w:val="00731714"/>
    <w:rsid w:val="00731EBB"/>
    <w:rsid w:val="007326DE"/>
    <w:rsid w:val="00737C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1C5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6872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4C51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E2548"/>
    <w:rsid w:val="008E2748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1720F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17AA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10327"/>
    <w:rsid w:val="00A244C4"/>
    <w:rsid w:val="00A252AB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2D4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D55BB"/>
    <w:rsid w:val="00AE081B"/>
    <w:rsid w:val="00AE1BE7"/>
    <w:rsid w:val="00AE32D3"/>
    <w:rsid w:val="00AE3A34"/>
    <w:rsid w:val="00AE3BAE"/>
    <w:rsid w:val="00AE54EB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2A42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3C15"/>
    <w:rsid w:val="00C276F5"/>
    <w:rsid w:val="00C27856"/>
    <w:rsid w:val="00C32D56"/>
    <w:rsid w:val="00C335AD"/>
    <w:rsid w:val="00C3506A"/>
    <w:rsid w:val="00C358F9"/>
    <w:rsid w:val="00C3619D"/>
    <w:rsid w:val="00C41F7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4D2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36EE"/>
    <w:rsid w:val="00CA5F9C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60FD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396F"/>
    <w:rsid w:val="00D14F81"/>
    <w:rsid w:val="00D15320"/>
    <w:rsid w:val="00D1631F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0F40"/>
    <w:rsid w:val="00D716B2"/>
    <w:rsid w:val="00D7207F"/>
    <w:rsid w:val="00D723CE"/>
    <w:rsid w:val="00D73AF5"/>
    <w:rsid w:val="00D76987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2D25"/>
    <w:rsid w:val="00DD34C2"/>
    <w:rsid w:val="00DD447C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1C96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0596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174C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3978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4C7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0AD5EB"/>
  <w15:docId w15:val="{556D50B5-CE63-1548-BC77-8965B94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A00B7-EC5B-4D4F-A01F-0CD38ADB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C:\projects\Siapso System\Documentos\ERSw.dot</Template>
  <TotalTime>4</TotalTime>
  <Pages>22</Pages>
  <Words>2008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14720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William Vallim</cp:lastModifiedBy>
  <cp:revision>3</cp:revision>
  <cp:lastPrinted>2019-10-18T23:09:00Z</cp:lastPrinted>
  <dcterms:created xsi:type="dcterms:W3CDTF">2019-10-18T23:37:00Z</dcterms:created>
  <dcterms:modified xsi:type="dcterms:W3CDTF">2019-10-20T18:12:00Z</dcterms:modified>
</cp:coreProperties>
</file>